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7BC4C" w14:textId="77777777" w:rsidR="00D24DC5" w:rsidRDefault="00AE0DB6">
      <w:pPr>
        <w:pStyle w:val="confTitle"/>
      </w:pPr>
      <w:r>
        <w:t>Two Player Non-cooperative Games for First Person Shooters</w:t>
      </w:r>
    </w:p>
    <w:p w14:paraId="560F8A92"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2D43F083"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226E9387" w14:textId="77777777" w:rsidR="00A543D7" w:rsidRPr="00E602A5" w:rsidRDefault="00AE0DB6" w:rsidP="00A543D7">
      <w:pPr>
        <w:pStyle w:val="confAffiliation"/>
        <w:rPr>
          <w:rFonts w:ascii="Times New Roman" w:hAnsi="Times New Roman"/>
        </w:rPr>
      </w:pPr>
      <w:r>
        <w:rPr>
          <w:rFonts w:ascii="Times New Roman" w:hAnsi="Times New Roman"/>
        </w:rPr>
        <w:t>May 16, 2016</w:t>
      </w:r>
    </w:p>
    <w:p w14:paraId="071E75E4" w14:textId="77777777" w:rsidR="008C7CAE" w:rsidRDefault="00AE0DB6" w:rsidP="009D77C9">
      <w:pPr>
        <w:pStyle w:val="confabstract"/>
        <w:jc w:val="left"/>
      </w:pPr>
      <w:r>
        <w:t>The Theory of Games has been important throughout the past century and has had implications in such fields as biology, economics, mathematics, and war. This article presents several games that could be used in a war-time situation, using First Person Shooter games as simulation and model.</w:t>
      </w:r>
    </w:p>
    <w:p w14:paraId="369D691F"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4FD69411" w14:textId="77777777" w:rsidR="00A7550D" w:rsidRDefault="001427DF" w:rsidP="00B02183">
      <w:pPr>
        <w:pStyle w:val="Heading1"/>
      </w:pPr>
      <w:r>
        <w:lastRenderedPageBreak/>
        <w:t>introduction</w:t>
      </w:r>
    </w:p>
    <w:p w14:paraId="75FB26CA" w14:textId="77777777" w:rsidR="00DC3153" w:rsidRDefault="00AE0DB6" w:rsidP="009D77C9">
      <w:pPr>
        <w:pStyle w:val="conftext"/>
        <w:ind w:firstLine="0"/>
        <w:rPr>
          <w:sz w:val="24"/>
          <w:szCs w:val="24"/>
        </w:rPr>
      </w:pPr>
      <w:r>
        <w:rPr>
          <w:sz w:val="24"/>
          <w:szCs w:val="24"/>
        </w:rPr>
        <w:t xml:space="preserve">The theory of games is rich, vast, and a relatively new science. In this article we address First Person Shooter games, an analogue to real war games, and their optimal solutions, failures, and points of equilibria. </w:t>
      </w:r>
    </w:p>
    <w:p w14:paraId="3F0C12B0" w14:textId="77777777" w:rsidR="00DC3153" w:rsidRDefault="00AE0DB6" w:rsidP="00DC3153">
      <w:pPr>
        <w:pStyle w:val="Heading1"/>
      </w:pPr>
      <w:r>
        <w:t>GAME THEORY IN BRIEF</w:t>
      </w:r>
    </w:p>
    <w:p w14:paraId="4D35B4CA" w14:textId="77777777" w:rsidR="00AE0DB6" w:rsidRDefault="00AE0DB6" w:rsidP="00AE0DB6">
      <w:pPr>
        <w:pStyle w:val="ListParagraph"/>
        <w:ind w:left="547"/>
      </w:pPr>
      <w:r>
        <w:t>Game theory is the study of mathematical models of rational players, their interactions and outcomes.</w:t>
      </w:r>
    </w:p>
    <w:p w14:paraId="206594D5" w14:textId="77777777" w:rsidR="00AE0DB6" w:rsidRDefault="00AE0DB6" w:rsidP="00AE0DB6">
      <w:pPr>
        <w:pStyle w:val="ListParagraph"/>
        <w:ind w:left="547"/>
      </w:pPr>
      <w:r>
        <w:t>It has broad branches, from psychology, economics, political science, as well as mathematics, computer science and logic. Modelling first person shooters with game theory has significant reward for the military. In this paper we use the normal form which is a matrix consisting of the players and their strategies. In this particular instance the combination of each strategy and player occupies a cell, where the first number is reward and second number is punishment.</w:t>
      </w:r>
    </w:p>
    <w:p w14:paraId="740B74FC" w14:textId="77777777" w:rsidR="00AE0DB6" w:rsidRDefault="00AE0DB6" w:rsidP="00AE0DB6">
      <w:pPr>
        <w:pStyle w:val="ListParagraph"/>
        <w:ind w:left="547"/>
      </w:pPr>
    </w:p>
    <w:p w14:paraId="7693DDEE" w14:textId="77777777" w:rsidR="00AE0DB6" w:rsidRDefault="00AE0DB6" w:rsidP="00AE0DB6">
      <w:pPr>
        <w:pStyle w:val="ListParagraph"/>
        <w:ind w:left="547"/>
      </w:pPr>
      <w:r>
        <w:t>To find the winner of the game, we sum across the player columns – their rewards vs. punishments. First for each cell of the matrix, the punishment is subtracted from the payoff. Then that score for each cell is summed across the columns. Practical example will make things clearer.</w:t>
      </w:r>
    </w:p>
    <w:p w14:paraId="21B5F35E" w14:textId="77777777" w:rsidR="00AE0DB6" w:rsidRDefault="00AE0DB6" w:rsidP="00AE0DB6">
      <w:pPr>
        <w:pStyle w:val="ListParagraph"/>
        <w:ind w:left="547"/>
      </w:pPr>
    </w:p>
    <w:p w14:paraId="5C461305" w14:textId="77777777" w:rsidR="00AE0DB6" w:rsidRDefault="00AE0DB6" w:rsidP="00AE0DB6">
      <w:pPr>
        <w:pStyle w:val="Heading1"/>
      </w:pPr>
      <w:r>
        <w:t>ATTACK ATTACK Strategy</w:t>
      </w:r>
    </w:p>
    <w:p w14:paraId="075497AA" w14:textId="77777777" w:rsidR="00AE0DB6" w:rsidRDefault="00AE0DB6" w:rsidP="00AE0DB6">
      <w:pPr>
        <w:pStyle w:val="ListParagraph"/>
        <w:ind w:left="547"/>
      </w:pPr>
      <w:r>
        <w:t xml:space="preserve">In this strategy, as soon as a player encounters another player, they both immediately attack each other. We </w:t>
      </w:r>
      <w:r>
        <w:lastRenderedPageBreak/>
        <w:t xml:space="preserve">assume that the players are of equal power, denoted as |p1| and |p2| for player p1 and p2. </w:t>
      </w:r>
    </w:p>
    <w:p w14:paraId="534AF700" w14:textId="77777777" w:rsidR="00AE0DB6" w:rsidRDefault="00AE0DB6" w:rsidP="00AE0DB6">
      <w:pPr>
        <w:pStyle w:val="ListParagraph"/>
        <w:ind w:left="547"/>
      </w:pPr>
    </w:p>
    <w:p w14:paraId="7DF29536" w14:textId="77777777" w:rsidR="00AE0DB6" w:rsidRDefault="00AE0DB6" w:rsidP="00AE0DB6">
      <w:pPr>
        <w:pStyle w:val="ListParagraph"/>
        <w:ind w:left="547"/>
      </w:pPr>
    </w:p>
    <w:p w14:paraId="5E532D21" w14:textId="77777777" w:rsidR="00AE0DB6" w:rsidRDefault="00AE0DB6" w:rsidP="00AE0DB6">
      <w:r>
        <w:tab/>
      </w:r>
    </w:p>
    <w:tbl>
      <w:tblPr>
        <w:tblStyle w:val="TableGrid"/>
        <w:tblW w:w="0" w:type="auto"/>
        <w:tblLook w:val="04A0" w:firstRow="1" w:lastRow="0" w:firstColumn="1" w:lastColumn="0" w:noHBand="0" w:noVBand="1"/>
      </w:tblPr>
      <w:tblGrid>
        <w:gridCol w:w="1557"/>
        <w:gridCol w:w="1557"/>
        <w:gridCol w:w="1558"/>
      </w:tblGrid>
      <w:tr w:rsidR="00AE0DB6" w14:paraId="4AAB42C8" w14:textId="77777777" w:rsidTr="00AE0DB6">
        <w:tc>
          <w:tcPr>
            <w:tcW w:w="1557" w:type="dxa"/>
          </w:tcPr>
          <w:p w14:paraId="37F73636" w14:textId="77777777" w:rsidR="00AE0DB6" w:rsidRDefault="00AE0DB6" w:rsidP="00AE0DB6"/>
        </w:tc>
        <w:tc>
          <w:tcPr>
            <w:tcW w:w="1557" w:type="dxa"/>
          </w:tcPr>
          <w:p w14:paraId="21E78CB0" w14:textId="77777777" w:rsidR="00AE0DB6" w:rsidRDefault="00AE0DB6" w:rsidP="00AE0DB6">
            <w:r>
              <w:t>Attack</w:t>
            </w:r>
          </w:p>
        </w:tc>
        <w:tc>
          <w:tcPr>
            <w:tcW w:w="1558" w:type="dxa"/>
          </w:tcPr>
          <w:p w14:paraId="4B0CF1F6" w14:textId="77777777" w:rsidR="00AE0DB6" w:rsidRDefault="00AE0DB6" w:rsidP="00AE0DB6">
            <w:r>
              <w:t>Attack</w:t>
            </w:r>
          </w:p>
        </w:tc>
      </w:tr>
      <w:tr w:rsidR="00AE0DB6" w14:paraId="19C854F6" w14:textId="77777777" w:rsidTr="00AE0DB6">
        <w:tc>
          <w:tcPr>
            <w:tcW w:w="1557" w:type="dxa"/>
          </w:tcPr>
          <w:p w14:paraId="272DD963" w14:textId="77777777" w:rsidR="00AE0DB6" w:rsidRDefault="00AE0DB6" w:rsidP="00AE0DB6">
            <w:r>
              <w:t>Player One</w:t>
            </w:r>
          </w:p>
        </w:tc>
        <w:tc>
          <w:tcPr>
            <w:tcW w:w="1557" w:type="dxa"/>
          </w:tcPr>
          <w:p w14:paraId="24F95F91" w14:textId="77777777" w:rsidR="00AE0DB6" w:rsidRDefault="00AE0DB6" w:rsidP="00AE0DB6">
            <w:r>
              <w:t>1,1</w:t>
            </w:r>
          </w:p>
        </w:tc>
        <w:tc>
          <w:tcPr>
            <w:tcW w:w="1558" w:type="dxa"/>
          </w:tcPr>
          <w:p w14:paraId="0DD404C9" w14:textId="77777777" w:rsidR="00AE0DB6" w:rsidRDefault="00AE0DB6" w:rsidP="00AE0DB6">
            <w:r>
              <w:t>1,1</w:t>
            </w:r>
          </w:p>
        </w:tc>
      </w:tr>
      <w:tr w:rsidR="00AE0DB6" w14:paraId="37D55399" w14:textId="77777777" w:rsidTr="00AE0DB6">
        <w:tc>
          <w:tcPr>
            <w:tcW w:w="1557" w:type="dxa"/>
          </w:tcPr>
          <w:p w14:paraId="35700EDA" w14:textId="77777777" w:rsidR="00AE0DB6" w:rsidRDefault="00AE0DB6" w:rsidP="00AE0DB6">
            <w:r>
              <w:t>Player Two</w:t>
            </w:r>
          </w:p>
        </w:tc>
        <w:tc>
          <w:tcPr>
            <w:tcW w:w="1557" w:type="dxa"/>
          </w:tcPr>
          <w:p w14:paraId="26F67E7D" w14:textId="77777777" w:rsidR="00AE0DB6" w:rsidRDefault="00AE0DB6" w:rsidP="00AE0DB6">
            <w:r>
              <w:t>1,1</w:t>
            </w:r>
          </w:p>
        </w:tc>
        <w:tc>
          <w:tcPr>
            <w:tcW w:w="1558" w:type="dxa"/>
          </w:tcPr>
          <w:p w14:paraId="595F4B37" w14:textId="77777777" w:rsidR="00AE0DB6" w:rsidRDefault="00AE0DB6" w:rsidP="00AE0DB6">
            <w:r>
              <w:t>1,1</w:t>
            </w:r>
          </w:p>
        </w:tc>
      </w:tr>
    </w:tbl>
    <w:p w14:paraId="0DF4ED86" w14:textId="77777777" w:rsidR="00AE0DB6" w:rsidRDefault="00AE0DB6" w:rsidP="00AE0DB6"/>
    <w:p w14:paraId="0848F876" w14:textId="77777777" w:rsidR="00AE0DB6" w:rsidRDefault="00AE0DB6" w:rsidP="00AE0DB6">
      <w:pPr>
        <w:pStyle w:val="ListParagraph"/>
        <w:ind w:left="547"/>
      </w:pPr>
    </w:p>
    <w:p w14:paraId="727084FB" w14:textId="77777777" w:rsidR="00AE0DB6" w:rsidRDefault="00AE0DB6" w:rsidP="00AE0DB6">
      <w:pPr>
        <w:pStyle w:val="ListParagraph"/>
        <w:ind w:left="547"/>
      </w:pPr>
      <w:r>
        <w:t xml:space="preserve">Score 1 for a reward for attacking and punish 1 for possible damages. </w:t>
      </w:r>
      <w:r w:rsidR="00306961">
        <w:t xml:space="preserve"> As you can see, the two players kill each other and cancel out. And obviously…</w:t>
      </w:r>
    </w:p>
    <w:p w14:paraId="61AA8146" w14:textId="77777777" w:rsidR="00306961" w:rsidRDefault="00306961" w:rsidP="00AE0DB6">
      <w:pPr>
        <w:pStyle w:val="ListParagraph"/>
        <w:ind w:left="547"/>
      </w:pPr>
    </w:p>
    <w:tbl>
      <w:tblPr>
        <w:tblStyle w:val="TableGrid"/>
        <w:tblW w:w="0" w:type="auto"/>
        <w:tblInd w:w="547" w:type="dxa"/>
        <w:tblLook w:val="04A0" w:firstRow="1" w:lastRow="0" w:firstColumn="1" w:lastColumn="0" w:noHBand="0" w:noVBand="1"/>
      </w:tblPr>
      <w:tblGrid>
        <w:gridCol w:w="1352"/>
        <w:gridCol w:w="1360"/>
        <w:gridCol w:w="1413"/>
      </w:tblGrid>
      <w:tr w:rsidR="00306961" w14:paraId="11DEF531" w14:textId="77777777" w:rsidTr="00306961">
        <w:tc>
          <w:tcPr>
            <w:tcW w:w="1557" w:type="dxa"/>
          </w:tcPr>
          <w:p w14:paraId="652E5071" w14:textId="77777777" w:rsidR="00306961" w:rsidRDefault="00306961" w:rsidP="00AE0DB6">
            <w:pPr>
              <w:pStyle w:val="ListParagraph"/>
              <w:ind w:left="0"/>
            </w:pPr>
          </w:p>
        </w:tc>
        <w:tc>
          <w:tcPr>
            <w:tcW w:w="1557" w:type="dxa"/>
          </w:tcPr>
          <w:p w14:paraId="3CD0DC1D" w14:textId="77777777" w:rsidR="00306961" w:rsidRDefault="00306961" w:rsidP="00AE0DB6">
            <w:pPr>
              <w:pStyle w:val="ListParagraph"/>
              <w:ind w:left="0"/>
            </w:pPr>
            <w:r>
              <w:t>Attack</w:t>
            </w:r>
          </w:p>
        </w:tc>
        <w:tc>
          <w:tcPr>
            <w:tcW w:w="1558" w:type="dxa"/>
          </w:tcPr>
          <w:p w14:paraId="33990EF1" w14:textId="77777777" w:rsidR="00306961" w:rsidRDefault="00306961" w:rsidP="00AE0DB6">
            <w:pPr>
              <w:pStyle w:val="ListParagraph"/>
              <w:ind w:left="0"/>
            </w:pPr>
            <w:r>
              <w:t>Stronger Attack</w:t>
            </w:r>
          </w:p>
        </w:tc>
      </w:tr>
      <w:tr w:rsidR="00306961" w14:paraId="5761BD27" w14:textId="77777777" w:rsidTr="00306961">
        <w:tc>
          <w:tcPr>
            <w:tcW w:w="1557" w:type="dxa"/>
          </w:tcPr>
          <w:p w14:paraId="317110C6" w14:textId="77777777" w:rsidR="00306961" w:rsidRDefault="00306961" w:rsidP="00AE0DB6">
            <w:pPr>
              <w:pStyle w:val="ListParagraph"/>
              <w:ind w:left="0"/>
            </w:pPr>
            <w:r>
              <w:t>Player One</w:t>
            </w:r>
          </w:p>
        </w:tc>
        <w:tc>
          <w:tcPr>
            <w:tcW w:w="1557" w:type="dxa"/>
          </w:tcPr>
          <w:p w14:paraId="599D49B4" w14:textId="77777777" w:rsidR="00306961" w:rsidRDefault="00306961" w:rsidP="00AE0DB6">
            <w:pPr>
              <w:pStyle w:val="ListParagraph"/>
              <w:ind w:left="0"/>
            </w:pPr>
            <w:r>
              <w:t>1,1</w:t>
            </w:r>
          </w:p>
        </w:tc>
        <w:tc>
          <w:tcPr>
            <w:tcW w:w="1558" w:type="dxa"/>
          </w:tcPr>
          <w:p w14:paraId="02216D10" w14:textId="77777777" w:rsidR="00306961" w:rsidRDefault="00306961" w:rsidP="00AE0DB6">
            <w:pPr>
              <w:pStyle w:val="ListParagraph"/>
              <w:ind w:left="0"/>
            </w:pPr>
            <w:r>
              <w:t>2,1</w:t>
            </w:r>
          </w:p>
        </w:tc>
      </w:tr>
      <w:tr w:rsidR="00306961" w14:paraId="239D9C0D" w14:textId="77777777" w:rsidTr="00306961">
        <w:tc>
          <w:tcPr>
            <w:tcW w:w="1557" w:type="dxa"/>
          </w:tcPr>
          <w:p w14:paraId="5BA25FCE" w14:textId="77777777" w:rsidR="00306961" w:rsidRDefault="00306961" w:rsidP="00AE0DB6">
            <w:pPr>
              <w:pStyle w:val="ListParagraph"/>
              <w:ind w:left="0"/>
            </w:pPr>
            <w:r>
              <w:t>Player Two</w:t>
            </w:r>
          </w:p>
        </w:tc>
        <w:tc>
          <w:tcPr>
            <w:tcW w:w="1557" w:type="dxa"/>
          </w:tcPr>
          <w:p w14:paraId="7F423C1F" w14:textId="77777777" w:rsidR="00306961" w:rsidRDefault="00306961" w:rsidP="00AE0DB6">
            <w:pPr>
              <w:pStyle w:val="ListParagraph"/>
              <w:ind w:left="0"/>
            </w:pPr>
            <w:r>
              <w:t>1,1</w:t>
            </w:r>
          </w:p>
        </w:tc>
        <w:tc>
          <w:tcPr>
            <w:tcW w:w="1558" w:type="dxa"/>
          </w:tcPr>
          <w:p w14:paraId="2B096CBF" w14:textId="77777777" w:rsidR="00306961" w:rsidRDefault="00306961" w:rsidP="00AE0DB6">
            <w:pPr>
              <w:pStyle w:val="ListParagraph"/>
              <w:ind w:left="0"/>
            </w:pPr>
            <w:r>
              <w:t>2,1</w:t>
            </w:r>
          </w:p>
        </w:tc>
      </w:tr>
    </w:tbl>
    <w:p w14:paraId="70786F31" w14:textId="77777777" w:rsidR="00306961" w:rsidRDefault="00306961" w:rsidP="00AE0DB6">
      <w:pPr>
        <w:pStyle w:val="ListParagraph"/>
        <w:ind w:left="547"/>
      </w:pPr>
    </w:p>
    <w:p w14:paraId="574EAE26" w14:textId="77777777" w:rsidR="00306961" w:rsidRDefault="00306961" w:rsidP="00AE0DB6">
      <w:pPr>
        <w:pStyle w:val="ListParagraph"/>
        <w:ind w:left="547"/>
      </w:pPr>
      <w:r>
        <w:t>The stronger among the two wins the fight.</w:t>
      </w:r>
    </w:p>
    <w:p w14:paraId="007BD1AF" w14:textId="77777777" w:rsidR="00306961" w:rsidRDefault="00306961" w:rsidP="00AE0DB6">
      <w:pPr>
        <w:pStyle w:val="ListParagraph"/>
        <w:ind w:left="547"/>
      </w:pPr>
    </w:p>
    <w:p w14:paraId="2927CCF0" w14:textId="77777777" w:rsidR="00306961" w:rsidRDefault="00306961" w:rsidP="00306961">
      <w:pPr>
        <w:pStyle w:val="Heading1"/>
      </w:pPr>
      <w:r>
        <w:t>ATTACK FLEE STRATEGY</w:t>
      </w:r>
    </w:p>
    <w:p w14:paraId="76EDED06" w14:textId="77777777" w:rsidR="00306961" w:rsidRDefault="00306961" w:rsidP="00AE0DB6">
      <w:pPr>
        <w:pStyle w:val="ListParagraph"/>
        <w:ind w:left="547"/>
      </w:pPr>
    </w:p>
    <w:p w14:paraId="20AB02B8" w14:textId="77777777" w:rsidR="00306961" w:rsidRDefault="00306961" w:rsidP="00AE0DB6">
      <w:pPr>
        <w:pStyle w:val="ListParagraph"/>
        <w:ind w:left="547"/>
      </w:pPr>
    </w:p>
    <w:tbl>
      <w:tblPr>
        <w:tblStyle w:val="TableGrid"/>
        <w:tblW w:w="0" w:type="auto"/>
        <w:tblInd w:w="547" w:type="dxa"/>
        <w:tblLook w:val="04A0" w:firstRow="1" w:lastRow="0" w:firstColumn="1" w:lastColumn="0" w:noHBand="0" w:noVBand="1"/>
      </w:tblPr>
      <w:tblGrid>
        <w:gridCol w:w="1388"/>
        <w:gridCol w:w="1394"/>
        <w:gridCol w:w="1343"/>
      </w:tblGrid>
      <w:tr w:rsidR="00306961" w14:paraId="4E8AD3BA" w14:textId="77777777" w:rsidTr="00306961">
        <w:tc>
          <w:tcPr>
            <w:tcW w:w="1557" w:type="dxa"/>
          </w:tcPr>
          <w:p w14:paraId="5B940E8E" w14:textId="77777777" w:rsidR="00306961" w:rsidRDefault="00306961" w:rsidP="00AE0DB6">
            <w:pPr>
              <w:pStyle w:val="ListParagraph"/>
              <w:ind w:left="0"/>
            </w:pPr>
          </w:p>
        </w:tc>
        <w:tc>
          <w:tcPr>
            <w:tcW w:w="1557" w:type="dxa"/>
          </w:tcPr>
          <w:p w14:paraId="59FF42E3" w14:textId="77777777" w:rsidR="00306961" w:rsidRDefault="00306961" w:rsidP="00AE0DB6">
            <w:pPr>
              <w:pStyle w:val="ListParagraph"/>
              <w:ind w:left="0"/>
            </w:pPr>
            <w:r>
              <w:t>Attack</w:t>
            </w:r>
          </w:p>
        </w:tc>
        <w:tc>
          <w:tcPr>
            <w:tcW w:w="1558" w:type="dxa"/>
          </w:tcPr>
          <w:p w14:paraId="30B5EE7C" w14:textId="77777777" w:rsidR="00306961" w:rsidRDefault="00306961" w:rsidP="00AE0DB6">
            <w:pPr>
              <w:pStyle w:val="ListParagraph"/>
              <w:ind w:left="0"/>
            </w:pPr>
            <w:r>
              <w:t>Flee</w:t>
            </w:r>
          </w:p>
        </w:tc>
      </w:tr>
      <w:tr w:rsidR="00306961" w14:paraId="09CFD987" w14:textId="77777777" w:rsidTr="00306961">
        <w:tc>
          <w:tcPr>
            <w:tcW w:w="1557" w:type="dxa"/>
          </w:tcPr>
          <w:p w14:paraId="3EE967C1" w14:textId="77777777" w:rsidR="00306961" w:rsidRDefault="00306961" w:rsidP="00AE0DB6">
            <w:pPr>
              <w:pStyle w:val="ListParagraph"/>
              <w:ind w:left="0"/>
            </w:pPr>
            <w:r>
              <w:t>Player One</w:t>
            </w:r>
          </w:p>
        </w:tc>
        <w:tc>
          <w:tcPr>
            <w:tcW w:w="1557" w:type="dxa"/>
          </w:tcPr>
          <w:p w14:paraId="1B3E2125" w14:textId="77777777" w:rsidR="00306961" w:rsidRDefault="00306961" w:rsidP="00AE0DB6">
            <w:pPr>
              <w:pStyle w:val="ListParagraph"/>
              <w:ind w:left="0"/>
            </w:pPr>
            <w:r>
              <w:t>2,1</w:t>
            </w:r>
          </w:p>
        </w:tc>
        <w:tc>
          <w:tcPr>
            <w:tcW w:w="1558" w:type="dxa"/>
          </w:tcPr>
          <w:p w14:paraId="398A4D9A" w14:textId="77777777" w:rsidR="00306961" w:rsidRDefault="00306961" w:rsidP="00AE0DB6">
            <w:pPr>
              <w:pStyle w:val="ListParagraph"/>
              <w:ind w:left="0"/>
            </w:pPr>
            <w:r>
              <w:t>2,2</w:t>
            </w:r>
          </w:p>
        </w:tc>
      </w:tr>
      <w:tr w:rsidR="00306961" w14:paraId="4955AF7C" w14:textId="77777777" w:rsidTr="00306961">
        <w:tc>
          <w:tcPr>
            <w:tcW w:w="1557" w:type="dxa"/>
          </w:tcPr>
          <w:p w14:paraId="05D8B596" w14:textId="77777777" w:rsidR="00306961" w:rsidRDefault="00306961" w:rsidP="00AE0DB6">
            <w:pPr>
              <w:pStyle w:val="ListParagraph"/>
              <w:ind w:left="0"/>
            </w:pPr>
            <w:r>
              <w:t>Player Two</w:t>
            </w:r>
          </w:p>
        </w:tc>
        <w:tc>
          <w:tcPr>
            <w:tcW w:w="1557" w:type="dxa"/>
          </w:tcPr>
          <w:p w14:paraId="65BAEF0A" w14:textId="77777777" w:rsidR="00306961" w:rsidRDefault="00306961" w:rsidP="00AE0DB6">
            <w:pPr>
              <w:pStyle w:val="ListParagraph"/>
              <w:ind w:left="0"/>
            </w:pPr>
            <w:r>
              <w:t>2,1</w:t>
            </w:r>
          </w:p>
        </w:tc>
        <w:tc>
          <w:tcPr>
            <w:tcW w:w="1558" w:type="dxa"/>
          </w:tcPr>
          <w:p w14:paraId="4F7151A3" w14:textId="77777777" w:rsidR="00306961" w:rsidRDefault="00306961" w:rsidP="00AE0DB6">
            <w:pPr>
              <w:pStyle w:val="ListParagraph"/>
              <w:ind w:left="0"/>
            </w:pPr>
            <w:r>
              <w:t>2,2</w:t>
            </w:r>
          </w:p>
        </w:tc>
      </w:tr>
    </w:tbl>
    <w:p w14:paraId="7739F6A5" w14:textId="77777777" w:rsidR="00306961" w:rsidRDefault="00306961" w:rsidP="00AE0DB6">
      <w:pPr>
        <w:pStyle w:val="ListParagraph"/>
        <w:ind w:left="547"/>
      </w:pPr>
    </w:p>
    <w:p w14:paraId="05B8068A" w14:textId="77777777" w:rsidR="00AE0DB6" w:rsidRDefault="00AE0DB6" w:rsidP="00AE0DB6">
      <w:pPr>
        <w:pStyle w:val="ListParagraph"/>
        <w:ind w:left="547"/>
      </w:pPr>
    </w:p>
    <w:p w14:paraId="7FDF9380" w14:textId="77777777" w:rsidR="00AE0DB6" w:rsidRDefault="00306961" w:rsidP="00AE0DB6">
      <w:pPr>
        <w:pStyle w:val="ListParagraph"/>
        <w:ind w:left="547"/>
      </w:pPr>
      <w:r>
        <w:t xml:space="preserve">Attack is scored a 2 versus fleeing which scored a 2 as well. This is the neverending chase situation.  Considering they both run at the same speed….The attacker is least likely to take damage. The fleeing party is likely </w:t>
      </w:r>
      <w:r>
        <w:lastRenderedPageBreak/>
        <w:t>to take damage or get caught in a corner.</w:t>
      </w:r>
    </w:p>
    <w:p w14:paraId="3F2A9E9F" w14:textId="77777777" w:rsidR="00AE0DB6" w:rsidRDefault="00AE0DB6" w:rsidP="00AE0DB6">
      <w:pPr>
        <w:pStyle w:val="ListParagraph"/>
        <w:ind w:left="547"/>
      </w:pPr>
    </w:p>
    <w:p w14:paraId="6113FCD2" w14:textId="77777777" w:rsidR="00AE0DB6" w:rsidRDefault="00306961" w:rsidP="00AE0DB6">
      <w:pPr>
        <w:pStyle w:val="ListParagraph"/>
        <w:ind w:left="547"/>
      </w:pPr>
      <w:r>
        <w:t>In this case, the attacker wins.</w:t>
      </w:r>
    </w:p>
    <w:p w14:paraId="56D6F3EE" w14:textId="77777777" w:rsidR="00306961" w:rsidRDefault="00306961" w:rsidP="00AE0DB6">
      <w:pPr>
        <w:pStyle w:val="ListParagraph"/>
        <w:ind w:left="547"/>
      </w:pPr>
    </w:p>
    <w:p w14:paraId="0F58E408" w14:textId="77777777" w:rsidR="00306961" w:rsidRPr="00306961" w:rsidRDefault="00306961" w:rsidP="00AE0DB6">
      <w:pPr>
        <w:pStyle w:val="ListParagraph"/>
        <w:ind w:left="547"/>
        <w:rPr>
          <w:b/>
        </w:rPr>
      </w:pPr>
      <w:r>
        <w:rPr>
          <w:b/>
        </w:rPr>
        <w:t>Attacker versus Strong Flee</w:t>
      </w:r>
    </w:p>
    <w:tbl>
      <w:tblPr>
        <w:tblStyle w:val="TableGrid"/>
        <w:tblW w:w="0" w:type="auto"/>
        <w:tblInd w:w="547" w:type="dxa"/>
        <w:tblLook w:val="04A0" w:firstRow="1" w:lastRow="0" w:firstColumn="1" w:lastColumn="0" w:noHBand="0" w:noVBand="1"/>
      </w:tblPr>
      <w:tblGrid>
        <w:gridCol w:w="1352"/>
        <w:gridCol w:w="1412"/>
        <w:gridCol w:w="1361"/>
      </w:tblGrid>
      <w:tr w:rsidR="00306961" w14:paraId="7471059B" w14:textId="77777777" w:rsidTr="00306961">
        <w:tc>
          <w:tcPr>
            <w:tcW w:w="1557" w:type="dxa"/>
          </w:tcPr>
          <w:p w14:paraId="6030AFF7" w14:textId="77777777" w:rsidR="00306961" w:rsidRDefault="00306961" w:rsidP="00AE0DB6">
            <w:pPr>
              <w:pStyle w:val="ListParagraph"/>
              <w:ind w:left="0"/>
            </w:pPr>
          </w:p>
        </w:tc>
        <w:tc>
          <w:tcPr>
            <w:tcW w:w="1557" w:type="dxa"/>
          </w:tcPr>
          <w:p w14:paraId="46DB8540" w14:textId="77777777" w:rsidR="00306961" w:rsidRDefault="00306961" w:rsidP="00AE0DB6">
            <w:pPr>
              <w:pStyle w:val="ListParagraph"/>
              <w:ind w:left="0"/>
            </w:pPr>
            <w:r>
              <w:t xml:space="preserve">Weak </w:t>
            </w:r>
          </w:p>
          <w:p w14:paraId="6E93BF04" w14:textId="77777777" w:rsidR="00306961" w:rsidRDefault="00306961" w:rsidP="00AE0DB6">
            <w:pPr>
              <w:pStyle w:val="ListParagraph"/>
              <w:ind w:left="0"/>
            </w:pPr>
            <w:r>
              <w:t>Attacker</w:t>
            </w:r>
          </w:p>
        </w:tc>
        <w:tc>
          <w:tcPr>
            <w:tcW w:w="1558" w:type="dxa"/>
          </w:tcPr>
          <w:p w14:paraId="3513E355" w14:textId="77777777" w:rsidR="00306961" w:rsidRDefault="00306961" w:rsidP="00AE0DB6">
            <w:pPr>
              <w:pStyle w:val="ListParagraph"/>
              <w:ind w:left="0"/>
            </w:pPr>
            <w:r>
              <w:t>Strong</w:t>
            </w:r>
          </w:p>
          <w:p w14:paraId="5704F67D" w14:textId="77777777" w:rsidR="00306961" w:rsidRDefault="00306961" w:rsidP="00AE0DB6">
            <w:pPr>
              <w:pStyle w:val="ListParagraph"/>
              <w:ind w:left="0"/>
            </w:pPr>
            <w:r>
              <w:t>Flee</w:t>
            </w:r>
          </w:p>
        </w:tc>
      </w:tr>
      <w:tr w:rsidR="00306961" w14:paraId="709E2D64" w14:textId="77777777" w:rsidTr="00306961">
        <w:tc>
          <w:tcPr>
            <w:tcW w:w="1557" w:type="dxa"/>
          </w:tcPr>
          <w:p w14:paraId="2EF0F03D" w14:textId="77777777" w:rsidR="00306961" w:rsidRDefault="00306961" w:rsidP="00AE0DB6">
            <w:pPr>
              <w:pStyle w:val="ListParagraph"/>
              <w:ind w:left="0"/>
            </w:pPr>
            <w:r>
              <w:t>Player One</w:t>
            </w:r>
          </w:p>
        </w:tc>
        <w:tc>
          <w:tcPr>
            <w:tcW w:w="1557" w:type="dxa"/>
          </w:tcPr>
          <w:p w14:paraId="6C3D2169" w14:textId="77777777" w:rsidR="00306961" w:rsidRDefault="00306961" w:rsidP="00AE0DB6">
            <w:pPr>
              <w:pStyle w:val="ListParagraph"/>
              <w:ind w:left="0"/>
            </w:pPr>
            <w:r>
              <w:t>1,1</w:t>
            </w:r>
          </w:p>
        </w:tc>
        <w:tc>
          <w:tcPr>
            <w:tcW w:w="1558" w:type="dxa"/>
          </w:tcPr>
          <w:p w14:paraId="00379D67" w14:textId="77777777" w:rsidR="00306961" w:rsidRDefault="00306961" w:rsidP="00AE0DB6">
            <w:pPr>
              <w:pStyle w:val="ListParagraph"/>
              <w:ind w:left="0"/>
            </w:pPr>
            <w:r>
              <w:t>2,2</w:t>
            </w:r>
          </w:p>
        </w:tc>
      </w:tr>
      <w:tr w:rsidR="00306961" w14:paraId="55A265E9" w14:textId="77777777" w:rsidTr="00306961">
        <w:tc>
          <w:tcPr>
            <w:tcW w:w="1557" w:type="dxa"/>
          </w:tcPr>
          <w:p w14:paraId="7F403F46" w14:textId="77777777" w:rsidR="00306961" w:rsidRDefault="00306961" w:rsidP="00AE0DB6">
            <w:pPr>
              <w:pStyle w:val="ListParagraph"/>
              <w:ind w:left="0"/>
            </w:pPr>
            <w:r>
              <w:t>Player Two</w:t>
            </w:r>
          </w:p>
        </w:tc>
        <w:tc>
          <w:tcPr>
            <w:tcW w:w="1557" w:type="dxa"/>
          </w:tcPr>
          <w:p w14:paraId="5EC868DF" w14:textId="77777777" w:rsidR="00306961" w:rsidRDefault="00306961" w:rsidP="00AE0DB6">
            <w:pPr>
              <w:pStyle w:val="ListParagraph"/>
              <w:ind w:left="0"/>
            </w:pPr>
            <w:r>
              <w:t>1,1</w:t>
            </w:r>
          </w:p>
        </w:tc>
        <w:tc>
          <w:tcPr>
            <w:tcW w:w="1558" w:type="dxa"/>
          </w:tcPr>
          <w:p w14:paraId="496C2A5F" w14:textId="77777777" w:rsidR="00306961" w:rsidRDefault="00306961" w:rsidP="00AE0DB6">
            <w:pPr>
              <w:pStyle w:val="ListParagraph"/>
              <w:ind w:left="0"/>
            </w:pPr>
            <w:r>
              <w:t>2,2</w:t>
            </w:r>
          </w:p>
        </w:tc>
      </w:tr>
    </w:tbl>
    <w:p w14:paraId="522C8EF5" w14:textId="77777777" w:rsidR="00306961" w:rsidRDefault="00306961" w:rsidP="00AE0DB6">
      <w:pPr>
        <w:pStyle w:val="ListParagraph"/>
        <w:ind w:left="547"/>
      </w:pPr>
    </w:p>
    <w:p w14:paraId="12753BC0" w14:textId="77777777" w:rsidR="00AE0DB6" w:rsidRDefault="00306961" w:rsidP="00AE0DB6">
      <w:pPr>
        <w:pStyle w:val="ListParagraph"/>
        <w:ind w:left="547"/>
      </w:pPr>
      <w:r>
        <w:t xml:space="preserve">This case is a total equilibrium. Both player one and player two lose. </w:t>
      </w:r>
    </w:p>
    <w:p w14:paraId="3681FA0F" w14:textId="77777777" w:rsidR="00177A98" w:rsidRDefault="00177A98" w:rsidP="00AE0DB6">
      <w:pPr>
        <w:pStyle w:val="ListParagraph"/>
        <w:ind w:left="547"/>
      </w:pPr>
    </w:p>
    <w:p w14:paraId="3362EBF7" w14:textId="77777777" w:rsidR="00177A98" w:rsidRDefault="00177A98" w:rsidP="00177A98">
      <w:pPr>
        <w:pStyle w:val="Heading1"/>
      </w:pPr>
      <w:r>
        <w:t>SPAWNING LOCATIONS</w:t>
      </w:r>
    </w:p>
    <w:p w14:paraId="75032663" w14:textId="77777777" w:rsidR="00177A98" w:rsidRDefault="00177A98" w:rsidP="00AE0DB6">
      <w:pPr>
        <w:pStyle w:val="ListParagraph"/>
        <w:ind w:left="547"/>
      </w:pPr>
      <w:r>
        <w:t>When a character spawns, he is created or brought into the game. In the following game, two players spawn close together, or two players spawn far-away.</w:t>
      </w:r>
    </w:p>
    <w:p w14:paraId="14E4A4FF" w14:textId="77777777" w:rsidR="00177A98" w:rsidRDefault="00177A98" w:rsidP="00AE0DB6">
      <w:pPr>
        <w:pStyle w:val="ListParagraph"/>
        <w:ind w:left="547"/>
      </w:pPr>
    </w:p>
    <w:tbl>
      <w:tblPr>
        <w:tblStyle w:val="TableGrid"/>
        <w:tblW w:w="0" w:type="auto"/>
        <w:tblInd w:w="547" w:type="dxa"/>
        <w:tblLook w:val="04A0" w:firstRow="1" w:lastRow="0" w:firstColumn="1" w:lastColumn="0" w:noHBand="0" w:noVBand="1"/>
      </w:tblPr>
      <w:tblGrid>
        <w:gridCol w:w="1368"/>
        <w:gridCol w:w="1378"/>
        <w:gridCol w:w="1379"/>
      </w:tblGrid>
      <w:tr w:rsidR="00177A98" w14:paraId="1F6D8445" w14:textId="77777777" w:rsidTr="00177A98">
        <w:trPr>
          <w:trHeight w:val="323"/>
        </w:trPr>
        <w:tc>
          <w:tcPr>
            <w:tcW w:w="1557" w:type="dxa"/>
          </w:tcPr>
          <w:p w14:paraId="229A7606" w14:textId="77777777" w:rsidR="00177A98" w:rsidRDefault="00177A98" w:rsidP="00AE0DB6">
            <w:pPr>
              <w:pStyle w:val="ListParagraph"/>
              <w:ind w:left="0"/>
            </w:pPr>
          </w:p>
        </w:tc>
        <w:tc>
          <w:tcPr>
            <w:tcW w:w="1557" w:type="dxa"/>
          </w:tcPr>
          <w:p w14:paraId="1AAE7E2D" w14:textId="77777777" w:rsidR="00177A98" w:rsidRDefault="00177A98" w:rsidP="00AE0DB6">
            <w:pPr>
              <w:pStyle w:val="ListParagraph"/>
              <w:ind w:left="0"/>
            </w:pPr>
            <w:r>
              <w:t>Spawn Far</w:t>
            </w:r>
          </w:p>
        </w:tc>
        <w:tc>
          <w:tcPr>
            <w:tcW w:w="1558" w:type="dxa"/>
          </w:tcPr>
          <w:p w14:paraId="332B4E74" w14:textId="77777777" w:rsidR="00177A98" w:rsidRDefault="00177A98" w:rsidP="00AE0DB6">
            <w:pPr>
              <w:pStyle w:val="ListParagraph"/>
              <w:ind w:left="0"/>
            </w:pPr>
            <w:r>
              <w:t>Spawn Close</w:t>
            </w:r>
          </w:p>
        </w:tc>
      </w:tr>
      <w:tr w:rsidR="00177A98" w14:paraId="666A8516" w14:textId="77777777" w:rsidTr="00177A98">
        <w:tc>
          <w:tcPr>
            <w:tcW w:w="1557" w:type="dxa"/>
          </w:tcPr>
          <w:p w14:paraId="47781386" w14:textId="77777777" w:rsidR="00177A98" w:rsidRDefault="00177A98" w:rsidP="00AE0DB6">
            <w:pPr>
              <w:pStyle w:val="ListParagraph"/>
              <w:ind w:left="0"/>
            </w:pPr>
            <w:r>
              <w:t>Player One</w:t>
            </w:r>
          </w:p>
        </w:tc>
        <w:tc>
          <w:tcPr>
            <w:tcW w:w="1557" w:type="dxa"/>
          </w:tcPr>
          <w:p w14:paraId="6491C7F4" w14:textId="77777777" w:rsidR="00177A98" w:rsidRDefault="00177A98" w:rsidP="00AE0DB6">
            <w:pPr>
              <w:pStyle w:val="ListParagraph"/>
              <w:ind w:left="0"/>
            </w:pPr>
            <w:r>
              <w:t>1,1</w:t>
            </w:r>
          </w:p>
        </w:tc>
        <w:tc>
          <w:tcPr>
            <w:tcW w:w="1558" w:type="dxa"/>
          </w:tcPr>
          <w:p w14:paraId="47B0D865" w14:textId="77777777" w:rsidR="00177A98" w:rsidRDefault="00177A98" w:rsidP="00AE0DB6">
            <w:pPr>
              <w:pStyle w:val="ListParagraph"/>
              <w:ind w:left="0"/>
            </w:pPr>
            <w:r>
              <w:t>1,2</w:t>
            </w:r>
          </w:p>
        </w:tc>
      </w:tr>
      <w:tr w:rsidR="00177A98" w14:paraId="5FFA1647" w14:textId="77777777" w:rsidTr="00177A98">
        <w:tc>
          <w:tcPr>
            <w:tcW w:w="1557" w:type="dxa"/>
          </w:tcPr>
          <w:p w14:paraId="1F809A80" w14:textId="77777777" w:rsidR="00177A98" w:rsidRDefault="00177A98" w:rsidP="00AE0DB6">
            <w:pPr>
              <w:pStyle w:val="ListParagraph"/>
              <w:ind w:left="0"/>
            </w:pPr>
            <w:r>
              <w:t xml:space="preserve">Player Two </w:t>
            </w:r>
          </w:p>
        </w:tc>
        <w:tc>
          <w:tcPr>
            <w:tcW w:w="1557" w:type="dxa"/>
          </w:tcPr>
          <w:p w14:paraId="23B3DD7E" w14:textId="77777777" w:rsidR="00177A98" w:rsidRDefault="00177A98" w:rsidP="00AE0DB6">
            <w:pPr>
              <w:pStyle w:val="ListParagraph"/>
              <w:ind w:left="0"/>
            </w:pPr>
            <w:r>
              <w:t>1,1</w:t>
            </w:r>
          </w:p>
        </w:tc>
        <w:tc>
          <w:tcPr>
            <w:tcW w:w="1558" w:type="dxa"/>
          </w:tcPr>
          <w:p w14:paraId="4644FF11" w14:textId="77777777" w:rsidR="00177A98" w:rsidRDefault="00177A98" w:rsidP="00AE0DB6">
            <w:pPr>
              <w:pStyle w:val="ListParagraph"/>
              <w:ind w:left="0"/>
            </w:pPr>
            <w:r>
              <w:t>1,2</w:t>
            </w:r>
          </w:p>
        </w:tc>
      </w:tr>
    </w:tbl>
    <w:p w14:paraId="1835793D" w14:textId="77777777" w:rsidR="00177A98" w:rsidRDefault="00177A98" w:rsidP="00AE0DB6">
      <w:pPr>
        <w:pStyle w:val="ListParagraph"/>
        <w:ind w:left="547"/>
      </w:pPr>
    </w:p>
    <w:p w14:paraId="5678CBA9" w14:textId="77777777" w:rsidR="00177A98" w:rsidRDefault="00177A98" w:rsidP="00AE0DB6">
      <w:pPr>
        <w:pStyle w:val="ListParagraph"/>
        <w:ind w:left="547"/>
      </w:pPr>
      <w:r>
        <w:t>Spawning far is advantageous for strategy but gives the opposing player time to strategize as well. Spawning close allows one to get the jump on a player but also allow the opposing player to get the jump on him, but only in fewer cases. Spawning far is slightly more advantage to the negative, spawning close.</w:t>
      </w:r>
    </w:p>
    <w:p w14:paraId="7329FC91" w14:textId="77777777" w:rsidR="00177A98" w:rsidRDefault="00177A98" w:rsidP="00AE0DB6">
      <w:pPr>
        <w:pStyle w:val="ListParagraph"/>
        <w:ind w:left="547"/>
      </w:pPr>
    </w:p>
    <w:p w14:paraId="2CCB2F47" w14:textId="77777777" w:rsidR="00177A98" w:rsidRDefault="00177A98" w:rsidP="00AE0DB6">
      <w:pPr>
        <w:pStyle w:val="ListParagraph"/>
        <w:ind w:left="547"/>
      </w:pPr>
    </w:p>
    <w:p w14:paraId="09E18027" w14:textId="77777777" w:rsidR="00177A98" w:rsidRDefault="00177A98" w:rsidP="00AE0DB6">
      <w:pPr>
        <w:pStyle w:val="ListParagraph"/>
        <w:ind w:left="547"/>
      </w:pPr>
    </w:p>
    <w:p w14:paraId="2AFE04FA" w14:textId="77777777" w:rsidR="00177A98" w:rsidRDefault="00177A98" w:rsidP="00AE0DB6">
      <w:pPr>
        <w:pStyle w:val="ListParagraph"/>
        <w:ind w:left="547"/>
      </w:pPr>
    </w:p>
    <w:p w14:paraId="6E11B61F" w14:textId="77777777" w:rsidR="00177A98" w:rsidRDefault="00177A98" w:rsidP="00AE0DB6">
      <w:pPr>
        <w:pStyle w:val="ListParagraph"/>
        <w:ind w:left="547"/>
      </w:pPr>
    </w:p>
    <w:p w14:paraId="3884B228" w14:textId="77777777" w:rsidR="00177A98" w:rsidRDefault="00177A98" w:rsidP="00AE0DB6">
      <w:pPr>
        <w:pStyle w:val="ListParagraph"/>
        <w:ind w:left="547"/>
      </w:pPr>
    </w:p>
    <w:p w14:paraId="55B37BC7" w14:textId="77777777" w:rsidR="00177A98" w:rsidRDefault="00177A98" w:rsidP="00AE0DB6">
      <w:pPr>
        <w:pStyle w:val="ListParagraph"/>
        <w:ind w:left="547"/>
      </w:pPr>
    </w:p>
    <w:p w14:paraId="61A05390" w14:textId="77777777" w:rsidR="00177A98" w:rsidRDefault="00177A98" w:rsidP="00AE0DB6">
      <w:pPr>
        <w:pStyle w:val="ListParagraph"/>
        <w:ind w:left="547"/>
      </w:pPr>
    </w:p>
    <w:p w14:paraId="5EB2A615" w14:textId="77777777" w:rsidR="00177A98" w:rsidRDefault="00177A98" w:rsidP="00AE0DB6">
      <w:pPr>
        <w:pStyle w:val="ListParagraph"/>
        <w:ind w:left="547"/>
      </w:pPr>
    </w:p>
    <w:p w14:paraId="069A6D9E" w14:textId="77777777" w:rsidR="00177A98" w:rsidRDefault="00177A98" w:rsidP="00AE0DB6">
      <w:pPr>
        <w:pStyle w:val="ListParagraph"/>
        <w:ind w:left="547"/>
      </w:pPr>
    </w:p>
    <w:p w14:paraId="6D6BEEC8" w14:textId="77777777" w:rsidR="00177A98" w:rsidRDefault="00177A98" w:rsidP="00AE0DB6">
      <w:pPr>
        <w:pStyle w:val="ListParagraph"/>
        <w:ind w:left="547"/>
      </w:pPr>
    </w:p>
    <w:p w14:paraId="60B46B2F" w14:textId="77777777" w:rsidR="00177A98" w:rsidRDefault="00177A98" w:rsidP="00AE0DB6">
      <w:pPr>
        <w:pStyle w:val="ListParagraph"/>
        <w:ind w:left="547"/>
      </w:pPr>
    </w:p>
    <w:p w14:paraId="0480E616" w14:textId="77777777" w:rsidR="00177A98" w:rsidRDefault="00177A98" w:rsidP="00177A98">
      <w:pPr>
        <w:pStyle w:val="Heading1"/>
      </w:pPr>
      <w:r>
        <w:lastRenderedPageBreak/>
        <w:t>CHASE PLAYER GET WEAPON</w:t>
      </w:r>
    </w:p>
    <w:tbl>
      <w:tblPr>
        <w:tblStyle w:val="TableGrid"/>
        <w:tblW w:w="0" w:type="auto"/>
        <w:tblInd w:w="547" w:type="dxa"/>
        <w:tblLook w:val="04A0" w:firstRow="1" w:lastRow="0" w:firstColumn="1" w:lastColumn="0" w:noHBand="0" w:noVBand="1"/>
      </w:tblPr>
      <w:tblGrid>
        <w:gridCol w:w="1358"/>
        <w:gridCol w:w="1358"/>
        <w:gridCol w:w="1409"/>
      </w:tblGrid>
      <w:tr w:rsidR="00177A98" w14:paraId="4D070700" w14:textId="77777777" w:rsidTr="00177A98">
        <w:tc>
          <w:tcPr>
            <w:tcW w:w="1557" w:type="dxa"/>
          </w:tcPr>
          <w:p w14:paraId="60077EB5" w14:textId="77777777" w:rsidR="00177A98" w:rsidRDefault="00177A98" w:rsidP="00AE0DB6">
            <w:pPr>
              <w:pStyle w:val="ListParagraph"/>
              <w:ind w:left="0"/>
            </w:pPr>
          </w:p>
        </w:tc>
        <w:tc>
          <w:tcPr>
            <w:tcW w:w="1557" w:type="dxa"/>
          </w:tcPr>
          <w:p w14:paraId="1A94BFBF" w14:textId="77777777" w:rsidR="00177A98" w:rsidRDefault="00177A98" w:rsidP="00AE0DB6">
            <w:pPr>
              <w:pStyle w:val="ListParagraph"/>
              <w:ind w:left="0"/>
            </w:pPr>
            <w:r>
              <w:t>Chase Player</w:t>
            </w:r>
          </w:p>
        </w:tc>
        <w:tc>
          <w:tcPr>
            <w:tcW w:w="1558" w:type="dxa"/>
          </w:tcPr>
          <w:p w14:paraId="578CBBA1" w14:textId="77777777" w:rsidR="00177A98" w:rsidRDefault="00177A98" w:rsidP="00E624C0">
            <w:pPr>
              <w:pStyle w:val="ListParagraph"/>
              <w:ind w:left="0"/>
            </w:pPr>
            <w:r>
              <w:t xml:space="preserve">Get </w:t>
            </w:r>
            <w:r w:rsidR="00E624C0">
              <w:t>Weapon</w:t>
            </w:r>
          </w:p>
        </w:tc>
      </w:tr>
      <w:tr w:rsidR="00177A98" w14:paraId="4026BE66" w14:textId="77777777" w:rsidTr="00177A98">
        <w:tc>
          <w:tcPr>
            <w:tcW w:w="1557" w:type="dxa"/>
          </w:tcPr>
          <w:p w14:paraId="21A459FA" w14:textId="77777777" w:rsidR="00177A98" w:rsidRDefault="00177A98" w:rsidP="00AE0DB6">
            <w:pPr>
              <w:pStyle w:val="ListParagraph"/>
              <w:ind w:left="0"/>
            </w:pPr>
            <w:r>
              <w:t>Player One</w:t>
            </w:r>
          </w:p>
        </w:tc>
        <w:tc>
          <w:tcPr>
            <w:tcW w:w="1557" w:type="dxa"/>
          </w:tcPr>
          <w:p w14:paraId="391C9088" w14:textId="77777777" w:rsidR="00177A98" w:rsidRDefault="00177A98" w:rsidP="00AE0DB6">
            <w:pPr>
              <w:pStyle w:val="ListParagraph"/>
              <w:ind w:left="0"/>
            </w:pPr>
            <w:r>
              <w:t>2,1</w:t>
            </w:r>
          </w:p>
        </w:tc>
        <w:tc>
          <w:tcPr>
            <w:tcW w:w="1558" w:type="dxa"/>
          </w:tcPr>
          <w:p w14:paraId="17E17A8A" w14:textId="77777777" w:rsidR="00177A98" w:rsidRDefault="00177A98" w:rsidP="00AE0DB6">
            <w:pPr>
              <w:pStyle w:val="ListParagraph"/>
              <w:ind w:left="0"/>
            </w:pPr>
            <w:r>
              <w:t>2,1</w:t>
            </w:r>
          </w:p>
        </w:tc>
      </w:tr>
      <w:tr w:rsidR="00177A98" w14:paraId="2E29DA32" w14:textId="77777777" w:rsidTr="00177A98">
        <w:tc>
          <w:tcPr>
            <w:tcW w:w="1557" w:type="dxa"/>
          </w:tcPr>
          <w:p w14:paraId="296326B9" w14:textId="77777777" w:rsidR="00177A98" w:rsidRDefault="00177A98" w:rsidP="00AE0DB6">
            <w:pPr>
              <w:pStyle w:val="ListParagraph"/>
              <w:ind w:left="0"/>
            </w:pPr>
            <w:r>
              <w:t>Player Two</w:t>
            </w:r>
          </w:p>
        </w:tc>
        <w:tc>
          <w:tcPr>
            <w:tcW w:w="1557" w:type="dxa"/>
          </w:tcPr>
          <w:p w14:paraId="5BD14E9D" w14:textId="77777777" w:rsidR="00177A98" w:rsidRDefault="00177A98" w:rsidP="00AE0DB6">
            <w:pPr>
              <w:pStyle w:val="ListParagraph"/>
              <w:ind w:left="0"/>
            </w:pPr>
            <w:r>
              <w:t>2,1</w:t>
            </w:r>
          </w:p>
        </w:tc>
        <w:tc>
          <w:tcPr>
            <w:tcW w:w="1558" w:type="dxa"/>
          </w:tcPr>
          <w:p w14:paraId="07C1BAD9" w14:textId="77777777" w:rsidR="00177A98" w:rsidRDefault="00177A98" w:rsidP="00AE0DB6">
            <w:pPr>
              <w:pStyle w:val="ListParagraph"/>
              <w:ind w:left="0"/>
            </w:pPr>
            <w:r>
              <w:t>2,1</w:t>
            </w:r>
          </w:p>
        </w:tc>
      </w:tr>
    </w:tbl>
    <w:p w14:paraId="16A46EF5" w14:textId="77777777" w:rsidR="00177A98" w:rsidRDefault="00177A98" w:rsidP="00AE0DB6">
      <w:pPr>
        <w:pStyle w:val="ListParagraph"/>
        <w:ind w:left="547"/>
      </w:pPr>
    </w:p>
    <w:p w14:paraId="3D4168B9" w14:textId="77777777" w:rsidR="00177A98" w:rsidRDefault="00177A98" w:rsidP="00AE0DB6">
      <w:pPr>
        <w:pStyle w:val="ListParagraph"/>
        <w:ind w:left="547"/>
      </w:pPr>
    </w:p>
    <w:p w14:paraId="115B5222" w14:textId="77777777" w:rsidR="00AE0DB6" w:rsidRDefault="00E624C0" w:rsidP="00AE0DB6">
      <w:pPr>
        <w:pStyle w:val="ListParagraph"/>
        <w:ind w:left="547"/>
      </w:pPr>
      <w:r>
        <w:t>It is just as good right now to get the weapon as it is to chase the player. But what happens if we look ahead to the next situation?</w:t>
      </w:r>
    </w:p>
    <w:p w14:paraId="776A9C6B" w14:textId="77777777" w:rsidR="00E624C0" w:rsidRDefault="00E624C0" w:rsidP="00AE0DB6">
      <w:pPr>
        <w:pStyle w:val="ListParagraph"/>
        <w:ind w:left="547"/>
      </w:pPr>
    </w:p>
    <w:tbl>
      <w:tblPr>
        <w:tblStyle w:val="TableGrid"/>
        <w:tblW w:w="0" w:type="auto"/>
        <w:tblInd w:w="547" w:type="dxa"/>
        <w:tblLook w:val="04A0" w:firstRow="1" w:lastRow="0" w:firstColumn="1" w:lastColumn="0" w:noHBand="0" w:noVBand="1"/>
      </w:tblPr>
      <w:tblGrid>
        <w:gridCol w:w="1358"/>
        <w:gridCol w:w="1358"/>
        <w:gridCol w:w="1409"/>
      </w:tblGrid>
      <w:tr w:rsidR="00E624C0" w14:paraId="28F7C908" w14:textId="77777777" w:rsidTr="00E624C0">
        <w:tc>
          <w:tcPr>
            <w:tcW w:w="1557" w:type="dxa"/>
          </w:tcPr>
          <w:p w14:paraId="4FFFAC4E" w14:textId="77777777" w:rsidR="00E624C0" w:rsidRDefault="00E624C0" w:rsidP="00AE0DB6">
            <w:pPr>
              <w:pStyle w:val="ListParagraph"/>
              <w:ind w:left="0"/>
            </w:pPr>
          </w:p>
        </w:tc>
        <w:tc>
          <w:tcPr>
            <w:tcW w:w="1557" w:type="dxa"/>
          </w:tcPr>
          <w:p w14:paraId="1E821ADC" w14:textId="77777777" w:rsidR="00E624C0" w:rsidRDefault="00E624C0" w:rsidP="00AE0DB6">
            <w:pPr>
              <w:pStyle w:val="ListParagraph"/>
              <w:ind w:left="0"/>
            </w:pPr>
            <w:r>
              <w:t>Chase Player</w:t>
            </w:r>
          </w:p>
        </w:tc>
        <w:tc>
          <w:tcPr>
            <w:tcW w:w="1558" w:type="dxa"/>
          </w:tcPr>
          <w:p w14:paraId="004D1A54" w14:textId="77777777" w:rsidR="00E624C0" w:rsidRDefault="00E624C0" w:rsidP="00AE0DB6">
            <w:pPr>
              <w:pStyle w:val="ListParagraph"/>
              <w:ind w:left="0"/>
            </w:pPr>
            <w:r>
              <w:t>Get Weapon</w:t>
            </w:r>
          </w:p>
        </w:tc>
      </w:tr>
      <w:tr w:rsidR="00E624C0" w14:paraId="4419C847" w14:textId="77777777" w:rsidTr="00E624C0">
        <w:tc>
          <w:tcPr>
            <w:tcW w:w="1557" w:type="dxa"/>
          </w:tcPr>
          <w:p w14:paraId="44E7FA72" w14:textId="77777777" w:rsidR="00E624C0" w:rsidRDefault="00E624C0" w:rsidP="00AE0DB6">
            <w:pPr>
              <w:pStyle w:val="ListParagraph"/>
              <w:ind w:left="0"/>
            </w:pPr>
            <w:r>
              <w:t>Player One</w:t>
            </w:r>
          </w:p>
        </w:tc>
        <w:tc>
          <w:tcPr>
            <w:tcW w:w="1557" w:type="dxa"/>
          </w:tcPr>
          <w:p w14:paraId="127FB4AB" w14:textId="77777777" w:rsidR="00E624C0" w:rsidRDefault="00E624C0" w:rsidP="00AE0DB6">
            <w:pPr>
              <w:pStyle w:val="ListParagraph"/>
              <w:ind w:left="0"/>
            </w:pPr>
            <w:r>
              <w:t>2,1</w:t>
            </w:r>
          </w:p>
        </w:tc>
        <w:tc>
          <w:tcPr>
            <w:tcW w:w="1558" w:type="dxa"/>
          </w:tcPr>
          <w:p w14:paraId="4842C203" w14:textId="77777777" w:rsidR="00E624C0" w:rsidRDefault="00E624C0" w:rsidP="00AE0DB6">
            <w:pPr>
              <w:pStyle w:val="ListParagraph"/>
              <w:ind w:left="0"/>
            </w:pPr>
            <w:r>
              <w:t>2,0</w:t>
            </w:r>
          </w:p>
        </w:tc>
      </w:tr>
      <w:tr w:rsidR="00E624C0" w14:paraId="34789DA5" w14:textId="77777777" w:rsidTr="00E624C0">
        <w:tc>
          <w:tcPr>
            <w:tcW w:w="1557" w:type="dxa"/>
          </w:tcPr>
          <w:p w14:paraId="2C2527CE" w14:textId="77777777" w:rsidR="00E624C0" w:rsidRDefault="00E624C0" w:rsidP="00AE0DB6">
            <w:pPr>
              <w:pStyle w:val="ListParagraph"/>
              <w:ind w:left="0"/>
            </w:pPr>
            <w:r>
              <w:t>Player Two</w:t>
            </w:r>
          </w:p>
        </w:tc>
        <w:tc>
          <w:tcPr>
            <w:tcW w:w="1557" w:type="dxa"/>
          </w:tcPr>
          <w:p w14:paraId="2874E5C6" w14:textId="77777777" w:rsidR="00E624C0" w:rsidRDefault="00E624C0" w:rsidP="00AE0DB6">
            <w:pPr>
              <w:pStyle w:val="ListParagraph"/>
              <w:ind w:left="0"/>
            </w:pPr>
            <w:r>
              <w:t>2,1</w:t>
            </w:r>
          </w:p>
        </w:tc>
        <w:tc>
          <w:tcPr>
            <w:tcW w:w="1558" w:type="dxa"/>
          </w:tcPr>
          <w:p w14:paraId="279FB1E6" w14:textId="77777777" w:rsidR="00E624C0" w:rsidRDefault="00E624C0" w:rsidP="00AE0DB6">
            <w:pPr>
              <w:pStyle w:val="ListParagraph"/>
              <w:ind w:left="0"/>
            </w:pPr>
            <w:r>
              <w:t>2,0</w:t>
            </w:r>
          </w:p>
        </w:tc>
      </w:tr>
    </w:tbl>
    <w:p w14:paraId="12449BA9" w14:textId="77777777" w:rsidR="00E624C0" w:rsidRDefault="00E624C0" w:rsidP="00AE0DB6">
      <w:pPr>
        <w:pStyle w:val="ListParagraph"/>
        <w:ind w:left="547"/>
      </w:pPr>
    </w:p>
    <w:p w14:paraId="6D145844" w14:textId="77777777" w:rsidR="00AE0DB6" w:rsidRDefault="00E624C0" w:rsidP="00AE0DB6">
      <w:pPr>
        <w:pStyle w:val="ListParagraph"/>
        <w:ind w:left="547"/>
      </w:pPr>
      <w:r>
        <w:t>We score 2 for a successful attack. We score a 1 for a possible collateral damage. We score 2 for getting a powerful weapon. Here, getting the weapon before chasing the player has an advantage.</w:t>
      </w:r>
    </w:p>
    <w:p w14:paraId="408B198C" w14:textId="77777777" w:rsidR="00E624C0" w:rsidRDefault="00E624C0" w:rsidP="00AE0DB6">
      <w:pPr>
        <w:pStyle w:val="ListParagraph"/>
        <w:ind w:left="547"/>
      </w:pPr>
    </w:p>
    <w:p w14:paraId="335FD89E" w14:textId="77777777" w:rsidR="00E624C0" w:rsidRDefault="00E624C0" w:rsidP="00E624C0">
      <w:pPr>
        <w:pStyle w:val="ListParagraph"/>
        <w:ind w:left="547"/>
      </w:pPr>
      <w:r>
        <w:t>But what is the sum matrix of the two previous, the first and the lookahead. How well does our soldier do overall?</w:t>
      </w:r>
    </w:p>
    <w:p w14:paraId="7F05E72F" w14:textId="77777777" w:rsidR="00E624C0" w:rsidRDefault="00E624C0" w:rsidP="00E624C0">
      <w:pPr>
        <w:pStyle w:val="ListParagraph"/>
        <w:ind w:left="547"/>
      </w:pPr>
    </w:p>
    <w:tbl>
      <w:tblPr>
        <w:tblStyle w:val="TableGrid"/>
        <w:tblW w:w="0" w:type="auto"/>
        <w:tblInd w:w="547" w:type="dxa"/>
        <w:tblLook w:val="04A0" w:firstRow="1" w:lastRow="0" w:firstColumn="1" w:lastColumn="0" w:noHBand="0" w:noVBand="1"/>
      </w:tblPr>
      <w:tblGrid>
        <w:gridCol w:w="1358"/>
        <w:gridCol w:w="1358"/>
        <w:gridCol w:w="1409"/>
      </w:tblGrid>
      <w:tr w:rsidR="00E624C0" w14:paraId="1AA396F2" w14:textId="77777777" w:rsidTr="00E624C0">
        <w:tc>
          <w:tcPr>
            <w:tcW w:w="1557" w:type="dxa"/>
          </w:tcPr>
          <w:p w14:paraId="2082E259" w14:textId="77777777" w:rsidR="00E624C0" w:rsidRDefault="00E624C0" w:rsidP="00E624C0">
            <w:pPr>
              <w:pStyle w:val="ListParagraph"/>
              <w:ind w:left="0"/>
            </w:pPr>
          </w:p>
        </w:tc>
        <w:tc>
          <w:tcPr>
            <w:tcW w:w="1557" w:type="dxa"/>
          </w:tcPr>
          <w:p w14:paraId="583235F0" w14:textId="77777777" w:rsidR="00E624C0" w:rsidRDefault="00E624C0" w:rsidP="00E624C0">
            <w:pPr>
              <w:pStyle w:val="ListParagraph"/>
              <w:ind w:left="0"/>
            </w:pPr>
            <w:r>
              <w:t>Chase Player</w:t>
            </w:r>
          </w:p>
        </w:tc>
        <w:tc>
          <w:tcPr>
            <w:tcW w:w="1558" w:type="dxa"/>
          </w:tcPr>
          <w:p w14:paraId="194C2E94" w14:textId="77777777" w:rsidR="00E624C0" w:rsidRDefault="00E624C0" w:rsidP="00E624C0">
            <w:pPr>
              <w:pStyle w:val="ListParagraph"/>
              <w:ind w:left="0"/>
            </w:pPr>
            <w:r>
              <w:t>Get Weapon</w:t>
            </w:r>
          </w:p>
        </w:tc>
      </w:tr>
      <w:tr w:rsidR="00E624C0" w14:paraId="6DF95CD6" w14:textId="77777777" w:rsidTr="00E624C0">
        <w:tc>
          <w:tcPr>
            <w:tcW w:w="1557" w:type="dxa"/>
          </w:tcPr>
          <w:p w14:paraId="10E277B7" w14:textId="77777777" w:rsidR="00E624C0" w:rsidRDefault="00E624C0" w:rsidP="00E624C0">
            <w:pPr>
              <w:pStyle w:val="ListParagraph"/>
              <w:ind w:left="0"/>
            </w:pPr>
            <w:r>
              <w:t>Player One</w:t>
            </w:r>
          </w:p>
        </w:tc>
        <w:tc>
          <w:tcPr>
            <w:tcW w:w="1557" w:type="dxa"/>
          </w:tcPr>
          <w:p w14:paraId="5B176AFD" w14:textId="77777777" w:rsidR="00E624C0" w:rsidRDefault="00E624C0" w:rsidP="00E624C0">
            <w:pPr>
              <w:pStyle w:val="ListParagraph"/>
              <w:ind w:left="0"/>
            </w:pPr>
            <w:r>
              <w:t>4,2</w:t>
            </w:r>
          </w:p>
        </w:tc>
        <w:tc>
          <w:tcPr>
            <w:tcW w:w="1558" w:type="dxa"/>
          </w:tcPr>
          <w:p w14:paraId="2C705F00" w14:textId="77777777" w:rsidR="00E624C0" w:rsidRDefault="00E624C0" w:rsidP="00E624C0">
            <w:pPr>
              <w:pStyle w:val="ListParagraph"/>
              <w:ind w:left="0"/>
            </w:pPr>
            <w:r>
              <w:t>4,1</w:t>
            </w:r>
          </w:p>
        </w:tc>
      </w:tr>
      <w:tr w:rsidR="00E624C0" w14:paraId="48306F02" w14:textId="77777777" w:rsidTr="00E624C0">
        <w:tc>
          <w:tcPr>
            <w:tcW w:w="1557" w:type="dxa"/>
          </w:tcPr>
          <w:p w14:paraId="126B75C8" w14:textId="77777777" w:rsidR="00E624C0" w:rsidRDefault="00E624C0" w:rsidP="00E624C0">
            <w:pPr>
              <w:pStyle w:val="ListParagraph"/>
              <w:ind w:left="0"/>
            </w:pPr>
            <w:r>
              <w:t>Player Two</w:t>
            </w:r>
          </w:p>
        </w:tc>
        <w:tc>
          <w:tcPr>
            <w:tcW w:w="1557" w:type="dxa"/>
          </w:tcPr>
          <w:p w14:paraId="3F922CD5" w14:textId="77777777" w:rsidR="00E624C0" w:rsidRDefault="00E624C0" w:rsidP="00E624C0">
            <w:pPr>
              <w:pStyle w:val="ListParagraph"/>
              <w:ind w:left="0"/>
            </w:pPr>
            <w:r>
              <w:t>4,2</w:t>
            </w:r>
          </w:p>
        </w:tc>
        <w:tc>
          <w:tcPr>
            <w:tcW w:w="1558" w:type="dxa"/>
          </w:tcPr>
          <w:p w14:paraId="65CEC38A" w14:textId="77777777" w:rsidR="00E624C0" w:rsidRDefault="00E624C0" w:rsidP="00E624C0">
            <w:pPr>
              <w:pStyle w:val="ListParagraph"/>
              <w:ind w:left="0"/>
            </w:pPr>
            <w:r>
              <w:t>4,1</w:t>
            </w:r>
          </w:p>
        </w:tc>
      </w:tr>
    </w:tbl>
    <w:p w14:paraId="051F6C75" w14:textId="77777777" w:rsidR="00E624C0" w:rsidRDefault="00E624C0" w:rsidP="00E624C0">
      <w:pPr>
        <w:pStyle w:val="ListParagraph"/>
        <w:ind w:left="547"/>
      </w:pPr>
    </w:p>
    <w:p w14:paraId="219077FB" w14:textId="77777777" w:rsidR="00AE0DB6" w:rsidRDefault="00E624C0" w:rsidP="00AE0DB6">
      <w:pPr>
        <w:pStyle w:val="ListParagraph"/>
        <w:ind w:left="547"/>
      </w:pPr>
      <w:r>
        <w:t xml:space="preserve">Here, in the end, we find that chasing the player was the best overall strategy to begin with. </w:t>
      </w:r>
    </w:p>
    <w:p w14:paraId="3E57A9DB" w14:textId="77777777" w:rsidR="00E624C0" w:rsidRDefault="00E624C0" w:rsidP="00AE0DB6">
      <w:pPr>
        <w:pStyle w:val="ListParagraph"/>
        <w:ind w:left="547"/>
      </w:pPr>
    </w:p>
    <w:p w14:paraId="441C0FF3" w14:textId="77777777" w:rsidR="00E624C0" w:rsidRDefault="00E624C0" w:rsidP="00AE0DB6">
      <w:pPr>
        <w:pStyle w:val="ListParagraph"/>
        <w:ind w:left="547"/>
      </w:pPr>
    </w:p>
    <w:p w14:paraId="039CAB82" w14:textId="77777777" w:rsidR="00E624C0" w:rsidRDefault="00E624C0" w:rsidP="00AE0DB6">
      <w:pPr>
        <w:pStyle w:val="ListParagraph"/>
        <w:ind w:left="547"/>
      </w:pPr>
    </w:p>
    <w:p w14:paraId="2C6C3F9E" w14:textId="77777777" w:rsidR="00E624C0" w:rsidRDefault="00E624C0" w:rsidP="00AE0DB6">
      <w:pPr>
        <w:pStyle w:val="ListParagraph"/>
        <w:ind w:left="547"/>
      </w:pPr>
    </w:p>
    <w:p w14:paraId="4FD15C60" w14:textId="77777777" w:rsidR="00E624C0" w:rsidRDefault="00E624C0" w:rsidP="00AE0DB6">
      <w:pPr>
        <w:pStyle w:val="ListParagraph"/>
        <w:ind w:left="547"/>
      </w:pPr>
    </w:p>
    <w:p w14:paraId="2DD1AFC2" w14:textId="77777777" w:rsidR="00E624C0" w:rsidRDefault="00E624C0" w:rsidP="00AE0DB6">
      <w:pPr>
        <w:pStyle w:val="ListParagraph"/>
        <w:ind w:left="547"/>
      </w:pPr>
    </w:p>
    <w:p w14:paraId="605079FE" w14:textId="77777777" w:rsidR="00E624C0" w:rsidRDefault="00E624C0" w:rsidP="00AE0DB6">
      <w:pPr>
        <w:pStyle w:val="ListParagraph"/>
        <w:ind w:left="547"/>
      </w:pPr>
    </w:p>
    <w:p w14:paraId="0A650149" w14:textId="77777777" w:rsidR="00E624C0" w:rsidRDefault="00E624C0" w:rsidP="00AE0DB6">
      <w:pPr>
        <w:pStyle w:val="ListParagraph"/>
        <w:ind w:left="547"/>
      </w:pPr>
    </w:p>
    <w:p w14:paraId="5FEEF23C" w14:textId="77777777" w:rsidR="00E624C0" w:rsidRDefault="00E624C0" w:rsidP="00AE0DB6">
      <w:pPr>
        <w:pStyle w:val="ListParagraph"/>
        <w:ind w:left="547"/>
      </w:pPr>
    </w:p>
    <w:p w14:paraId="6CCFC1C9" w14:textId="77777777" w:rsidR="00E624C0" w:rsidRDefault="00E624C0" w:rsidP="00AE0DB6">
      <w:pPr>
        <w:pStyle w:val="ListParagraph"/>
        <w:ind w:left="547"/>
      </w:pPr>
    </w:p>
    <w:p w14:paraId="794A1BA0" w14:textId="77777777" w:rsidR="00E624C0" w:rsidRDefault="00E624C0" w:rsidP="00AE0DB6">
      <w:pPr>
        <w:pStyle w:val="ListParagraph"/>
        <w:ind w:left="547"/>
      </w:pPr>
    </w:p>
    <w:p w14:paraId="2B12C0A3" w14:textId="77777777" w:rsidR="00E624C0" w:rsidRDefault="00E624C0" w:rsidP="00AE0DB6">
      <w:pPr>
        <w:pStyle w:val="ListParagraph"/>
        <w:ind w:left="547"/>
      </w:pPr>
    </w:p>
    <w:p w14:paraId="0974FC45" w14:textId="77777777" w:rsidR="00E624C0" w:rsidRDefault="00E624C0" w:rsidP="00E624C0">
      <w:pPr>
        <w:pStyle w:val="Heading1"/>
      </w:pPr>
      <w:r>
        <w:lastRenderedPageBreak/>
        <w:t>DAMAGING SITUATIONS</w:t>
      </w:r>
    </w:p>
    <w:p w14:paraId="67FE8861" w14:textId="77777777" w:rsidR="00E624C0" w:rsidRDefault="00E624C0" w:rsidP="00AE0DB6">
      <w:pPr>
        <w:pStyle w:val="ListParagraph"/>
        <w:ind w:left="547"/>
      </w:pPr>
    </w:p>
    <w:p w14:paraId="2AC2DC9D" w14:textId="77777777" w:rsidR="00E624C0" w:rsidRDefault="00E624C0" w:rsidP="00AE0DB6">
      <w:pPr>
        <w:pStyle w:val="ListParagraph"/>
        <w:ind w:left="547"/>
      </w:pPr>
      <w:r>
        <w:t>In the following game the player is damaged and has the choice of either running from his opponent or stand and fight.</w:t>
      </w:r>
    </w:p>
    <w:p w14:paraId="109631AE" w14:textId="77777777" w:rsidR="00E624C0" w:rsidRDefault="00E624C0" w:rsidP="00AE0DB6">
      <w:pPr>
        <w:pStyle w:val="ListParagraph"/>
        <w:ind w:left="547"/>
      </w:pPr>
    </w:p>
    <w:p w14:paraId="6CFC8DFD" w14:textId="77777777" w:rsidR="00E624C0" w:rsidRDefault="00E624C0" w:rsidP="00AE0DB6">
      <w:pPr>
        <w:pStyle w:val="ListParagraph"/>
        <w:ind w:left="547"/>
      </w:pPr>
    </w:p>
    <w:tbl>
      <w:tblPr>
        <w:tblStyle w:val="TableGrid"/>
        <w:tblW w:w="0" w:type="auto"/>
        <w:tblInd w:w="547" w:type="dxa"/>
        <w:tblLook w:val="04A0" w:firstRow="1" w:lastRow="0" w:firstColumn="1" w:lastColumn="0" w:noHBand="0" w:noVBand="1"/>
      </w:tblPr>
      <w:tblGrid>
        <w:gridCol w:w="1300"/>
        <w:gridCol w:w="1417"/>
        <w:gridCol w:w="1408"/>
      </w:tblGrid>
      <w:tr w:rsidR="00E624C0" w14:paraId="06051770" w14:textId="77777777" w:rsidTr="00E624C0">
        <w:tc>
          <w:tcPr>
            <w:tcW w:w="1557" w:type="dxa"/>
          </w:tcPr>
          <w:p w14:paraId="2FE02270" w14:textId="77777777" w:rsidR="00E624C0" w:rsidRDefault="00E624C0" w:rsidP="00AE0DB6">
            <w:pPr>
              <w:pStyle w:val="ListParagraph"/>
              <w:ind w:left="0"/>
            </w:pPr>
          </w:p>
        </w:tc>
        <w:tc>
          <w:tcPr>
            <w:tcW w:w="1557" w:type="dxa"/>
          </w:tcPr>
          <w:p w14:paraId="44960285" w14:textId="77777777" w:rsidR="00E624C0" w:rsidRDefault="00E624C0" w:rsidP="00AE0DB6">
            <w:pPr>
              <w:pStyle w:val="ListParagraph"/>
              <w:ind w:left="0"/>
            </w:pPr>
            <w:r>
              <w:t>Damaged</w:t>
            </w:r>
          </w:p>
          <w:p w14:paraId="49EB8E5E" w14:textId="77777777" w:rsidR="00E624C0" w:rsidRDefault="00E624C0" w:rsidP="00AE0DB6">
            <w:pPr>
              <w:pStyle w:val="ListParagraph"/>
              <w:ind w:left="0"/>
            </w:pPr>
            <w:r>
              <w:t>Keep Attacking</w:t>
            </w:r>
          </w:p>
        </w:tc>
        <w:tc>
          <w:tcPr>
            <w:tcW w:w="1558" w:type="dxa"/>
          </w:tcPr>
          <w:p w14:paraId="6CC1951F" w14:textId="77777777" w:rsidR="00E624C0" w:rsidRDefault="00E624C0" w:rsidP="00AE0DB6">
            <w:pPr>
              <w:pStyle w:val="ListParagraph"/>
              <w:ind w:left="0"/>
            </w:pPr>
            <w:r>
              <w:t>Damaged</w:t>
            </w:r>
          </w:p>
          <w:p w14:paraId="5982B275" w14:textId="77777777" w:rsidR="00E624C0" w:rsidRDefault="00E624C0" w:rsidP="00AE0DB6">
            <w:pPr>
              <w:pStyle w:val="ListParagraph"/>
              <w:ind w:left="0"/>
            </w:pPr>
            <w:r>
              <w:t>Flee</w:t>
            </w:r>
          </w:p>
        </w:tc>
      </w:tr>
      <w:tr w:rsidR="00E624C0" w14:paraId="5E674D27" w14:textId="77777777" w:rsidTr="00E624C0">
        <w:tc>
          <w:tcPr>
            <w:tcW w:w="1557" w:type="dxa"/>
          </w:tcPr>
          <w:p w14:paraId="0C60CA81" w14:textId="77777777" w:rsidR="00E624C0" w:rsidRDefault="00E624C0" w:rsidP="00AE0DB6">
            <w:pPr>
              <w:pStyle w:val="ListParagraph"/>
              <w:ind w:left="0"/>
            </w:pPr>
            <w:r>
              <w:t>Player One</w:t>
            </w:r>
          </w:p>
        </w:tc>
        <w:tc>
          <w:tcPr>
            <w:tcW w:w="1557" w:type="dxa"/>
          </w:tcPr>
          <w:p w14:paraId="78456DC8" w14:textId="77777777" w:rsidR="00E624C0" w:rsidRDefault="00E624C0" w:rsidP="00AE0DB6">
            <w:pPr>
              <w:pStyle w:val="ListParagraph"/>
              <w:ind w:left="0"/>
            </w:pPr>
            <w:r>
              <w:t>2,1</w:t>
            </w:r>
          </w:p>
        </w:tc>
        <w:tc>
          <w:tcPr>
            <w:tcW w:w="1558" w:type="dxa"/>
          </w:tcPr>
          <w:p w14:paraId="1A919755" w14:textId="77777777" w:rsidR="00E624C0" w:rsidRDefault="00E624C0" w:rsidP="00AE0DB6">
            <w:pPr>
              <w:pStyle w:val="ListParagraph"/>
              <w:ind w:left="0"/>
            </w:pPr>
            <w:r>
              <w:t>2,0</w:t>
            </w:r>
          </w:p>
        </w:tc>
      </w:tr>
      <w:tr w:rsidR="00E624C0" w14:paraId="01EEA1DA" w14:textId="77777777" w:rsidTr="00E624C0">
        <w:tc>
          <w:tcPr>
            <w:tcW w:w="1557" w:type="dxa"/>
          </w:tcPr>
          <w:p w14:paraId="3C07B0A1" w14:textId="77777777" w:rsidR="00E624C0" w:rsidRDefault="00E624C0" w:rsidP="00AE0DB6">
            <w:pPr>
              <w:pStyle w:val="ListParagraph"/>
              <w:ind w:left="0"/>
            </w:pPr>
            <w:r>
              <w:t>Player Two</w:t>
            </w:r>
          </w:p>
        </w:tc>
        <w:tc>
          <w:tcPr>
            <w:tcW w:w="1557" w:type="dxa"/>
          </w:tcPr>
          <w:p w14:paraId="0E0FD3B4" w14:textId="77777777" w:rsidR="00E624C0" w:rsidRDefault="00E624C0" w:rsidP="00AE0DB6">
            <w:pPr>
              <w:pStyle w:val="ListParagraph"/>
              <w:ind w:left="0"/>
            </w:pPr>
            <w:r>
              <w:t>2,1</w:t>
            </w:r>
          </w:p>
        </w:tc>
        <w:tc>
          <w:tcPr>
            <w:tcW w:w="1558" w:type="dxa"/>
          </w:tcPr>
          <w:p w14:paraId="1039513F" w14:textId="77777777" w:rsidR="00E624C0" w:rsidRDefault="00E624C0" w:rsidP="00AE0DB6">
            <w:pPr>
              <w:pStyle w:val="ListParagraph"/>
              <w:ind w:left="0"/>
            </w:pPr>
            <w:r>
              <w:t>2,0</w:t>
            </w:r>
          </w:p>
        </w:tc>
      </w:tr>
    </w:tbl>
    <w:p w14:paraId="3AC3D202" w14:textId="77777777" w:rsidR="00E624C0" w:rsidRDefault="00E624C0" w:rsidP="00AE0DB6">
      <w:pPr>
        <w:pStyle w:val="ListParagraph"/>
        <w:ind w:left="547"/>
      </w:pPr>
    </w:p>
    <w:p w14:paraId="055C57D8" w14:textId="77777777" w:rsidR="00E624C0" w:rsidRDefault="00E624C0" w:rsidP="00AE0DB6">
      <w:pPr>
        <w:pStyle w:val="ListParagraph"/>
        <w:ind w:left="547"/>
      </w:pPr>
      <w:r>
        <w:t>Here we score 2 for damage since any damage done will have to be significant and 1 for collateral damage that may be taken while in attack. We score a 2 for fleeing successfully as well. Here it seems fleeing when damaged is the optimum strategy.</w:t>
      </w:r>
    </w:p>
    <w:p w14:paraId="42A2BE07" w14:textId="77777777" w:rsidR="00E624C0" w:rsidRDefault="00E624C0" w:rsidP="00AE0DB6">
      <w:pPr>
        <w:pStyle w:val="ListParagraph"/>
        <w:ind w:left="547"/>
      </w:pPr>
    </w:p>
    <w:p w14:paraId="7860F419" w14:textId="77777777" w:rsidR="00E624C0" w:rsidRDefault="00E624C0" w:rsidP="00E624C0">
      <w:pPr>
        <w:pStyle w:val="Heading1"/>
      </w:pPr>
      <w:r>
        <w:t>WEAK VS STRONG</w:t>
      </w:r>
    </w:p>
    <w:p w14:paraId="3A814FF4" w14:textId="77777777" w:rsidR="00E624C0" w:rsidRDefault="00E624C0" w:rsidP="00AE0DB6">
      <w:pPr>
        <w:pStyle w:val="ListParagraph"/>
        <w:ind w:left="547"/>
      </w:pPr>
      <w:r>
        <w:t>The next game is where the weak player attacks and the strong player defends.</w:t>
      </w:r>
    </w:p>
    <w:p w14:paraId="0DE51AA3" w14:textId="77777777" w:rsidR="00E624C0" w:rsidRDefault="00E624C0" w:rsidP="00AE0DB6">
      <w:pPr>
        <w:pStyle w:val="ListParagraph"/>
        <w:ind w:left="547"/>
      </w:pPr>
    </w:p>
    <w:tbl>
      <w:tblPr>
        <w:tblStyle w:val="TableGrid"/>
        <w:tblW w:w="0" w:type="auto"/>
        <w:tblInd w:w="547" w:type="dxa"/>
        <w:tblLook w:val="04A0" w:firstRow="1" w:lastRow="0" w:firstColumn="1" w:lastColumn="0" w:noHBand="0" w:noVBand="1"/>
      </w:tblPr>
      <w:tblGrid>
        <w:gridCol w:w="1342"/>
        <w:gridCol w:w="1377"/>
        <w:gridCol w:w="1406"/>
      </w:tblGrid>
      <w:tr w:rsidR="00E624C0" w14:paraId="203DE53F" w14:textId="77777777" w:rsidTr="00E624C0">
        <w:tc>
          <w:tcPr>
            <w:tcW w:w="1557" w:type="dxa"/>
          </w:tcPr>
          <w:p w14:paraId="293B8E46" w14:textId="77777777" w:rsidR="00E624C0" w:rsidRDefault="00E624C0" w:rsidP="00AE0DB6">
            <w:pPr>
              <w:pStyle w:val="ListParagraph"/>
              <w:ind w:left="0"/>
            </w:pPr>
          </w:p>
        </w:tc>
        <w:tc>
          <w:tcPr>
            <w:tcW w:w="1557" w:type="dxa"/>
          </w:tcPr>
          <w:p w14:paraId="6CCDC99A" w14:textId="77777777" w:rsidR="00E624C0" w:rsidRDefault="003A033A" w:rsidP="00AE0DB6">
            <w:pPr>
              <w:pStyle w:val="ListParagraph"/>
              <w:ind w:left="0"/>
            </w:pPr>
            <w:r>
              <w:t>Weak Player Attacks</w:t>
            </w:r>
          </w:p>
        </w:tc>
        <w:tc>
          <w:tcPr>
            <w:tcW w:w="1558" w:type="dxa"/>
          </w:tcPr>
          <w:p w14:paraId="2DBBFF4C" w14:textId="77777777" w:rsidR="00E624C0" w:rsidRDefault="003A033A" w:rsidP="00AE0DB6">
            <w:pPr>
              <w:pStyle w:val="ListParagraph"/>
              <w:ind w:left="0"/>
            </w:pPr>
            <w:r>
              <w:t>Stronger Player Defends</w:t>
            </w:r>
          </w:p>
        </w:tc>
      </w:tr>
      <w:tr w:rsidR="00E624C0" w14:paraId="103CB4B4" w14:textId="77777777" w:rsidTr="00E624C0">
        <w:tc>
          <w:tcPr>
            <w:tcW w:w="1557" w:type="dxa"/>
          </w:tcPr>
          <w:p w14:paraId="0190652D" w14:textId="77777777" w:rsidR="00E624C0" w:rsidRDefault="00E624C0" w:rsidP="00AE0DB6">
            <w:pPr>
              <w:pStyle w:val="ListParagraph"/>
              <w:ind w:left="0"/>
            </w:pPr>
            <w:r>
              <w:t>Player One</w:t>
            </w:r>
          </w:p>
        </w:tc>
        <w:tc>
          <w:tcPr>
            <w:tcW w:w="1557" w:type="dxa"/>
          </w:tcPr>
          <w:p w14:paraId="1B86272C" w14:textId="77777777" w:rsidR="00E624C0" w:rsidRDefault="003A033A" w:rsidP="00AE0DB6">
            <w:pPr>
              <w:pStyle w:val="ListParagraph"/>
              <w:ind w:left="0"/>
            </w:pPr>
            <w:r>
              <w:t>1,1</w:t>
            </w:r>
          </w:p>
        </w:tc>
        <w:tc>
          <w:tcPr>
            <w:tcW w:w="1558" w:type="dxa"/>
          </w:tcPr>
          <w:p w14:paraId="049982D4" w14:textId="77777777" w:rsidR="00E624C0" w:rsidRDefault="003A033A" w:rsidP="00AE0DB6">
            <w:pPr>
              <w:pStyle w:val="ListParagraph"/>
              <w:ind w:left="0"/>
            </w:pPr>
            <w:r>
              <w:t>2,0</w:t>
            </w:r>
          </w:p>
        </w:tc>
      </w:tr>
      <w:tr w:rsidR="00E624C0" w14:paraId="6FFB8AE9" w14:textId="77777777" w:rsidTr="00E624C0">
        <w:tc>
          <w:tcPr>
            <w:tcW w:w="1557" w:type="dxa"/>
          </w:tcPr>
          <w:p w14:paraId="03ED29A2" w14:textId="77777777" w:rsidR="00E624C0" w:rsidRDefault="00E624C0" w:rsidP="00AE0DB6">
            <w:pPr>
              <w:pStyle w:val="ListParagraph"/>
              <w:ind w:left="0"/>
            </w:pPr>
            <w:r>
              <w:t>Player Two</w:t>
            </w:r>
          </w:p>
        </w:tc>
        <w:tc>
          <w:tcPr>
            <w:tcW w:w="1557" w:type="dxa"/>
          </w:tcPr>
          <w:p w14:paraId="3C62EB94" w14:textId="77777777" w:rsidR="00E624C0" w:rsidRDefault="003A033A" w:rsidP="00AE0DB6">
            <w:pPr>
              <w:pStyle w:val="ListParagraph"/>
              <w:ind w:left="0"/>
            </w:pPr>
            <w:r>
              <w:t>1,1</w:t>
            </w:r>
          </w:p>
        </w:tc>
        <w:tc>
          <w:tcPr>
            <w:tcW w:w="1558" w:type="dxa"/>
          </w:tcPr>
          <w:p w14:paraId="39F4660B" w14:textId="77777777" w:rsidR="00E624C0" w:rsidRDefault="003A033A" w:rsidP="00AE0DB6">
            <w:pPr>
              <w:pStyle w:val="ListParagraph"/>
              <w:ind w:left="0"/>
            </w:pPr>
            <w:r>
              <w:t>2,0</w:t>
            </w:r>
          </w:p>
        </w:tc>
      </w:tr>
    </w:tbl>
    <w:p w14:paraId="200D0176" w14:textId="77777777" w:rsidR="00E624C0" w:rsidRDefault="00E624C0" w:rsidP="00AE0DB6">
      <w:pPr>
        <w:pStyle w:val="ListParagraph"/>
        <w:ind w:left="547"/>
      </w:pPr>
    </w:p>
    <w:p w14:paraId="2DFDC63D" w14:textId="77777777" w:rsidR="00E624C0" w:rsidRDefault="00E624C0" w:rsidP="00AE0DB6">
      <w:pPr>
        <w:pStyle w:val="ListParagraph"/>
        <w:ind w:left="547"/>
      </w:pPr>
    </w:p>
    <w:p w14:paraId="7BAAD8BD" w14:textId="77777777" w:rsidR="00E624C0" w:rsidRDefault="003A033A" w:rsidP="00AE0DB6">
      <w:pPr>
        <w:pStyle w:val="ListParagraph"/>
        <w:ind w:left="547"/>
      </w:pPr>
      <w:r>
        <w:t>Here w score a 1 for the weak player attacks, 1 for collateral damage. The stronger player is stronger, and scores a 2 for his defense and 0 for collateral damage. Here the defending player wins clearly.</w:t>
      </w:r>
    </w:p>
    <w:p w14:paraId="6449CEE8" w14:textId="77777777" w:rsidR="003A033A" w:rsidRDefault="003A033A" w:rsidP="00AE0DB6">
      <w:pPr>
        <w:pStyle w:val="ListParagraph"/>
        <w:ind w:left="547"/>
      </w:pPr>
    </w:p>
    <w:p w14:paraId="7E938B0B" w14:textId="77777777" w:rsidR="003A033A" w:rsidRDefault="003A033A" w:rsidP="00AE0DB6">
      <w:pPr>
        <w:pStyle w:val="ListParagraph"/>
        <w:ind w:left="547"/>
      </w:pPr>
    </w:p>
    <w:p w14:paraId="7D4A335B" w14:textId="77777777" w:rsidR="003A033A" w:rsidRDefault="003A033A" w:rsidP="00AE0DB6">
      <w:pPr>
        <w:pStyle w:val="ListParagraph"/>
        <w:ind w:left="547"/>
      </w:pPr>
    </w:p>
    <w:p w14:paraId="22A12EC2" w14:textId="77777777" w:rsidR="003A033A" w:rsidRDefault="003A033A" w:rsidP="00AE0DB6">
      <w:pPr>
        <w:pStyle w:val="ListParagraph"/>
        <w:ind w:left="547"/>
      </w:pPr>
    </w:p>
    <w:p w14:paraId="1C8B9654" w14:textId="77777777" w:rsidR="003A033A" w:rsidRDefault="003A033A" w:rsidP="00AE0DB6">
      <w:pPr>
        <w:pStyle w:val="ListParagraph"/>
        <w:ind w:left="547"/>
      </w:pPr>
    </w:p>
    <w:p w14:paraId="3212E3CA" w14:textId="77777777" w:rsidR="003A033A" w:rsidRDefault="003A033A" w:rsidP="00AE0DB6">
      <w:pPr>
        <w:pStyle w:val="ListParagraph"/>
        <w:ind w:left="547"/>
      </w:pPr>
    </w:p>
    <w:p w14:paraId="19B99CF8" w14:textId="77777777" w:rsidR="003A033A" w:rsidRDefault="003A033A" w:rsidP="003A033A">
      <w:pPr>
        <w:pStyle w:val="Heading1"/>
      </w:pPr>
      <w:r>
        <w:lastRenderedPageBreak/>
        <w:t>STRONG VS WEAK</w:t>
      </w:r>
    </w:p>
    <w:p w14:paraId="00C78EBE" w14:textId="77777777" w:rsidR="003A033A" w:rsidRDefault="003A033A" w:rsidP="00AE0DB6">
      <w:pPr>
        <w:pStyle w:val="ListParagraph"/>
        <w:ind w:left="547"/>
      </w:pPr>
      <w:r>
        <w:t>The next game is for when the strong player attacks versus the weak player defends.</w:t>
      </w:r>
    </w:p>
    <w:tbl>
      <w:tblPr>
        <w:tblStyle w:val="TableGrid"/>
        <w:tblW w:w="0" w:type="auto"/>
        <w:tblInd w:w="547" w:type="dxa"/>
        <w:tblLook w:val="04A0" w:firstRow="1" w:lastRow="0" w:firstColumn="1" w:lastColumn="0" w:noHBand="0" w:noVBand="1"/>
      </w:tblPr>
      <w:tblGrid>
        <w:gridCol w:w="1345"/>
        <w:gridCol w:w="1380"/>
        <w:gridCol w:w="1400"/>
      </w:tblGrid>
      <w:tr w:rsidR="003A033A" w14:paraId="01E88E8A" w14:textId="77777777" w:rsidTr="003A033A">
        <w:tc>
          <w:tcPr>
            <w:tcW w:w="1557" w:type="dxa"/>
          </w:tcPr>
          <w:p w14:paraId="02BBCECB" w14:textId="77777777" w:rsidR="003A033A" w:rsidRDefault="003A033A" w:rsidP="00AE0DB6">
            <w:pPr>
              <w:pStyle w:val="ListParagraph"/>
              <w:ind w:left="0"/>
            </w:pPr>
          </w:p>
        </w:tc>
        <w:tc>
          <w:tcPr>
            <w:tcW w:w="1557" w:type="dxa"/>
          </w:tcPr>
          <w:p w14:paraId="79F8E4F6" w14:textId="77777777" w:rsidR="003A033A" w:rsidRDefault="003A033A" w:rsidP="00AE0DB6">
            <w:pPr>
              <w:pStyle w:val="ListParagraph"/>
              <w:ind w:left="0"/>
            </w:pPr>
            <w:r>
              <w:t>Strong Player Attacks</w:t>
            </w:r>
          </w:p>
        </w:tc>
        <w:tc>
          <w:tcPr>
            <w:tcW w:w="1558" w:type="dxa"/>
          </w:tcPr>
          <w:p w14:paraId="5C74A4F1" w14:textId="77777777" w:rsidR="003A033A" w:rsidRDefault="003A033A" w:rsidP="00AE0DB6">
            <w:pPr>
              <w:pStyle w:val="ListParagraph"/>
              <w:ind w:left="0"/>
            </w:pPr>
            <w:r>
              <w:t>Weak Player Defends</w:t>
            </w:r>
          </w:p>
        </w:tc>
      </w:tr>
      <w:tr w:rsidR="003A033A" w14:paraId="57992522" w14:textId="77777777" w:rsidTr="003A033A">
        <w:tc>
          <w:tcPr>
            <w:tcW w:w="1557" w:type="dxa"/>
          </w:tcPr>
          <w:p w14:paraId="51B10791" w14:textId="77777777" w:rsidR="003A033A" w:rsidRDefault="003A033A" w:rsidP="00AE0DB6">
            <w:pPr>
              <w:pStyle w:val="ListParagraph"/>
              <w:ind w:left="0"/>
            </w:pPr>
            <w:r>
              <w:t>Player One</w:t>
            </w:r>
          </w:p>
        </w:tc>
        <w:tc>
          <w:tcPr>
            <w:tcW w:w="1557" w:type="dxa"/>
          </w:tcPr>
          <w:p w14:paraId="0F7C31CE" w14:textId="77777777" w:rsidR="003A033A" w:rsidRDefault="003A033A" w:rsidP="00AE0DB6">
            <w:pPr>
              <w:pStyle w:val="ListParagraph"/>
              <w:ind w:left="0"/>
            </w:pPr>
            <w:r>
              <w:t>3,1</w:t>
            </w:r>
          </w:p>
        </w:tc>
        <w:tc>
          <w:tcPr>
            <w:tcW w:w="1558" w:type="dxa"/>
          </w:tcPr>
          <w:p w14:paraId="2A8F5413" w14:textId="77777777" w:rsidR="003A033A" w:rsidRDefault="003A033A" w:rsidP="00AE0DB6">
            <w:pPr>
              <w:pStyle w:val="ListParagraph"/>
              <w:ind w:left="0"/>
            </w:pPr>
            <w:r>
              <w:t>1,3</w:t>
            </w:r>
          </w:p>
        </w:tc>
      </w:tr>
      <w:tr w:rsidR="003A033A" w14:paraId="3A8ABE1A" w14:textId="77777777" w:rsidTr="003A033A">
        <w:tc>
          <w:tcPr>
            <w:tcW w:w="1557" w:type="dxa"/>
          </w:tcPr>
          <w:p w14:paraId="29326717" w14:textId="77777777" w:rsidR="003A033A" w:rsidRDefault="003A033A" w:rsidP="00AE0DB6">
            <w:pPr>
              <w:pStyle w:val="ListParagraph"/>
              <w:ind w:left="0"/>
            </w:pPr>
            <w:r>
              <w:t>Player Two</w:t>
            </w:r>
          </w:p>
        </w:tc>
        <w:tc>
          <w:tcPr>
            <w:tcW w:w="1557" w:type="dxa"/>
          </w:tcPr>
          <w:p w14:paraId="0DA999C0" w14:textId="77777777" w:rsidR="003A033A" w:rsidRDefault="003A033A" w:rsidP="00AE0DB6">
            <w:pPr>
              <w:pStyle w:val="ListParagraph"/>
              <w:ind w:left="0"/>
            </w:pPr>
            <w:r>
              <w:t>3,1</w:t>
            </w:r>
          </w:p>
        </w:tc>
        <w:tc>
          <w:tcPr>
            <w:tcW w:w="1558" w:type="dxa"/>
          </w:tcPr>
          <w:p w14:paraId="3E7C1DA9" w14:textId="77777777" w:rsidR="003A033A" w:rsidRDefault="003A033A" w:rsidP="00AE0DB6">
            <w:pPr>
              <w:pStyle w:val="ListParagraph"/>
              <w:ind w:left="0"/>
            </w:pPr>
            <w:r>
              <w:t>1,3</w:t>
            </w:r>
          </w:p>
        </w:tc>
      </w:tr>
    </w:tbl>
    <w:p w14:paraId="77ABBFE3" w14:textId="77777777" w:rsidR="003A033A" w:rsidRDefault="003A033A" w:rsidP="00AE0DB6">
      <w:pPr>
        <w:pStyle w:val="ListParagraph"/>
        <w:ind w:left="547"/>
      </w:pPr>
    </w:p>
    <w:p w14:paraId="12ED5C82" w14:textId="77777777" w:rsidR="003A033A" w:rsidRDefault="003A033A" w:rsidP="00AE0DB6">
      <w:pPr>
        <w:pStyle w:val="ListParagraph"/>
        <w:ind w:left="547"/>
      </w:pPr>
      <w:r>
        <w:t xml:space="preserve">The strong player attacking scores a 3. The weak player defending scores a 2. The strong player receives some small collateral damage, 1, and the weak player receives a large amount of collateral damage, 3. </w:t>
      </w:r>
      <w:r w:rsidR="009A219B">
        <w:t>The strong player obviously wins. The best defense is a good offense.</w:t>
      </w:r>
    </w:p>
    <w:p w14:paraId="37029037" w14:textId="77777777" w:rsidR="00E624C0" w:rsidRDefault="00E624C0" w:rsidP="00AE0DB6">
      <w:pPr>
        <w:pStyle w:val="ListParagraph"/>
        <w:ind w:left="547"/>
      </w:pPr>
    </w:p>
    <w:p w14:paraId="78634F2A" w14:textId="77777777" w:rsidR="00E624C0" w:rsidRDefault="009A219B" w:rsidP="009A219B">
      <w:pPr>
        <w:pStyle w:val="Heading1"/>
      </w:pPr>
      <w:r>
        <w:t>SNIPERS</w:t>
      </w:r>
    </w:p>
    <w:p w14:paraId="14E0FF83" w14:textId="77777777" w:rsidR="009A219B" w:rsidRDefault="009A219B" w:rsidP="00AE0DB6">
      <w:pPr>
        <w:pStyle w:val="ListParagraph"/>
        <w:ind w:left="547"/>
      </w:pPr>
      <w:r>
        <w:t xml:space="preserve">This game utilizes look-ahead matrices. </w:t>
      </w:r>
    </w:p>
    <w:tbl>
      <w:tblPr>
        <w:tblStyle w:val="TableGrid"/>
        <w:tblW w:w="0" w:type="auto"/>
        <w:tblInd w:w="547" w:type="dxa"/>
        <w:tblLook w:val="04A0" w:firstRow="1" w:lastRow="0" w:firstColumn="1" w:lastColumn="0" w:noHBand="0" w:noVBand="1"/>
      </w:tblPr>
      <w:tblGrid>
        <w:gridCol w:w="1371"/>
        <w:gridCol w:w="1375"/>
        <w:gridCol w:w="1379"/>
      </w:tblGrid>
      <w:tr w:rsidR="009A219B" w14:paraId="2C3D9E67" w14:textId="77777777" w:rsidTr="009A219B">
        <w:tc>
          <w:tcPr>
            <w:tcW w:w="1557" w:type="dxa"/>
          </w:tcPr>
          <w:p w14:paraId="16B704CE" w14:textId="77777777" w:rsidR="009A219B" w:rsidRDefault="009A219B" w:rsidP="00AE0DB6">
            <w:pPr>
              <w:pStyle w:val="ListParagraph"/>
              <w:ind w:left="0"/>
            </w:pPr>
          </w:p>
        </w:tc>
        <w:tc>
          <w:tcPr>
            <w:tcW w:w="1557" w:type="dxa"/>
          </w:tcPr>
          <w:p w14:paraId="06401FDE" w14:textId="77777777" w:rsidR="009A219B" w:rsidRDefault="009A219B" w:rsidP="00AE0DB6">
            <w:pPr>
              <w:pStyle w:val="ListParagraph"/>
              <w:ind w:left="0"/>
            </w:pPr>
            <w:r>
              <w:t>Sniper</w:t>
            </w:r>
          </w:p>
        </w:tc>
        <w:tc>
          <w:tcPr>
            <w:tcW w:w="1558" w:type="dxa"/>
          </w:tcPr>
          <w:p w14:paraId="651330A2" w14:textId="77777777" w:rsidR="009A219B" w:rsidRDefault="009A219B" w:rsidP="00AE0DB6">
            <w:pPr>
              <w:pStyle w:val="ListParagraph"/>
              <w:ind w:left="0"/>
            </w:pPr>
            <w:r>
              <w:t>Close-Attack</w:t>
            </w:r>
          </w:p>
        </w:tc>
      </w:tr>
      <w:tr w:rsidR="009A219B" w14:paraId="47689ABA" w14:textId="77777777" w:rsidTr="009A219B">
        <w:tc>
          <w:tcPr>
            <w:tcW w:w="1557" w:type="dxa"/>
          </w:tcPr>
          <w:p w14:paraId="52F2B04E" w14:textId="77777777" w:rsidR="009A219B" w:rsidRDefault="009A219B" w:rsidP="00AE0DB6">
            <w:pPr>
              <w:pStyle w:val="ListParagraph"/>
              <w:ind w:left="0"/>
            </w:pPr>
            <w:r>
              <w:t>Player One</w:t>
            </w:r>
          </w:p>
        </w:tc>
        <w:tc>
          <w:tcPr>
            <w:tcW w:w="1557" w:type="dxa"/>
          </w:tcPr>
          <w:p w14:paraId="436286D7" w14:textId="77777777" w:rsidR="009A219B" w:rsidRDefault="00CF57B4" w:rsidP="00AE0DB6">
            <w:pPr>
              <w:pStyle w:val="ListParagraph"/>
              <w:ind w:left="0"/>
            </w:pPr>
            <w:r>
              <w:t>3,0</w:t>
            </w:r>
          </w:p>
        </w:tc>
        <w:tc>
          <w:tcPr>
            <w:tcW w:w="1558" w:type="dxa"/>
          </w:tcPr>
          <w:p w14:paraId="35DBAC2A" w14:textId="77777777" w:rsidR="009A219B" w:rsidRDefault="00CF57B4" w:rsidP="00AE0DB6">
            <w:pPr>
              <w:pStyle w:val="ListParagraph"/>
              <w:ind w:left="0"/>
            </w:pPr>
            <w:r>
              <w:t>1,1</w:t>
            </w:r>
          </w:p>
        </w:tc>
      </w:tr>
      <w:tr w:rsidR="009A219B" w14:paraId="59C960BE" w14:textId="77777777" w:rsidTr="009A219B">
        <w:tc>
          <w:tcPr>
            <w:tcW w:w="1557" w:type="dxa"/>
          </w:tcPr>
          <w:p w14:paraId="1304B8C0" w14:textId="77777777" w:rsidR="009A219B" w:rsidRDefault="009A219B" w:rsidP="00AE0DB6">
            <w:pPr>
              <w:pStyle w:val="ListParagraph"/>
              <w:ind w:left="0"/>
            </w:pPr>
            <w:r>
              <w:t>Player Two</w:t>
            </w:r>
          </w:p>
        </w:tc>
        <w:tc>
          <w:tcPr>
            <w:tcW w:w="1557" w:type="dxa"/>
          </w:tcPr>
          <w:p w14:paraId="373055CC" w14:textId="77777777" w:rsidR="009A219B" w:rsidRDefault="00CF57B4" w:rsidP="00AE0DB6">
            <w:pPr>
              <w:pStyle w:val="ListParagraph"/>
              <w:ind w:left="0"/>
            </w:pPr>
            <w:r>
              <w:t>3,0</w:t>
            </w:r>
          </w:p>
        </w:tc>
        <w:tc>
          <w:tcPr>
            <w:tcW w:w="1558" w:type="dxa"/>
          </w:tcPr>
          <w:p w14:paraId="545847DA" w14:textId="77777777" w:rsidR="009A219B" w:rsidRDefault="00CF57B4" w:rsidP="00AE0DB6">
            <w:pPr>
              <w:pStyle w:val="ListParagraph"/>
              <w:ind w:left="0"/>
            </w:pPr>
            <w:r>
              <w:t>1,1</w:t>
            </w:r>
          </w:p>
        </w:tc>
      </w:tr>
    </w:tbl>
    <w:p w14:paraId="1D913E1B" w14:textId="77777777" w:rsidR="009A219B" w:rsidRDefault="009A219B" w:rsidP="00AE0DB6">
      <w:pPr>
        <w:pStyle w:val="ListParagraph"/>
        <w:ind w:left="547"/>
      </w:pPr>
    </w:p>
    <w:p w14:paraId="6808468E" w14:textId="77777777" w:rsidR="00AE0DB6" w:rsidRDefault="00CF57B4" w:rsidP="00AE0DB6">
      <w:pPr>
        <w:pStyle w:val="ListParagraph"/>
        <w:ind w:left="547"/>
      </w:pPr>
      <w:r>
        <w:t>The sniper strategy is successful and is scored a 3 because of its accuracy and a 0 because of his inaccessibility. Close attack isn’t necessary a kill shot so the close-attack gets a 1. Close attack also has collateral damage of 1. Here the sniper clearly wins.</w:t>
      </w:r>
    </w:p>
    <w:p w14:paraId="2087B0FF" w14:textId="77777777" w:rsidR="00CF57B4" w:rsidRDefault="00CF57B4" w:rsidP="00AE0DB6">
      <w:pPr>
        <w:pStyle w:val="ListParagraph"/>
        <w:ind w:left="547"/>
      </w:pPr>
    </w:p>
    <w:p w14:paraId="109DE056" w14:textId="77777777" w:rsidR="00CF57B4" w:rsidRDefault="00CF57B4" w:rsidP="00AE0DB6">
      <w:pPr>
        <w:pStyle w:val="ListParagraph"/>
        <w:ind w:left="547"/>
      </w:pPr>
      <w:r>
        <w:t>The look ahead matrix on these snipers and attackers are…</w:t>
      </w:r>
    </w:p>
    <w:p w14:paraId="13B3F17A" w14:textId="77777777" w:rsidR="00CF57B4" w:rsidRDefault="00CF57B4" w:rsidP="00AE0DB6">
      <w:pPr>
        <w:pStyle w:val="ListParagraph"/>
        <w:ind w:left="547"/>
      </w:pPr>
    </w:p>
    <w:p w14:paraId="79438B91" w14:textId="77777777" w:rsidR="00CF57B4" w:rsidRDefault="00CF57B4" w:rsidP="00AE0DB6">
      <w:pPr>
        <w:pStyle w:val="ListParagraph"/>
        <w:ind w:left="547"/>
      </w:pPr>
    </w:p>
    <w:tbl>
      <w:tblPr>
        <w:tblStyle w:val="TableGrid"/>
        <w:tblW w:w="0" w:type="auto"/>
        <w:tblInd w:w="547" w:type="dxa"/>
        <w:tblLook w:val="04A0" w:firstRow="1" w:lastRow="0" w:firstColumn="1" w:lastColumn="0" w:noHBand="0" w:noVBand="1"/>
      </w:tblPr>
      <w:tblGrid>
        <w:gridCol w:w="1375"/>
        <w:gridCol w:w="1375"/>
        <w:gridCol w:w="1375"/>
      </w:tblGrid>
      <w:tr w:rsidR="00CF57B4" w14:paraId="7A13659A" w14:textId="77777777" w:rsidTr="00CF57B4">
        <w:tc>
          <w:tcPr>
            <w:tcW w:w="1557" w:type="dxa"/>
          </w:tcPr>
          <w:p w14:paraId="2F4E26FF" w14:textId="77777777" w:rsidR="00CF57B4" w:rsidRDefault="00CF57B4" w:rsidP="00AE0DB6">
            <w:pPr>
              <w:pStyle w:val="ListParagraph"/>
              <w:ind w:left="0"/>
            </w:pPr>
          </w:p>
        </w:tc>
        <w:tc>
          <w:tcPr>
            <w:tcW w:w="1557" w:type="dxa"/>
          </w:tcPr>
          <w:p w14:paraId="643ADF13" w14:textId="77777777" w:rsidR="00CF57B4" w:rsidRDefault="00CF57B4" w:rsidP="00AE0DB6">
            <w:pPr>
              <w:pStyle w:val="ListParagraph"/>
              <w:ind w:left="0"/>
            </w:pPr>
            <w:r>
              <w:t>Sniper Dies</w:t>
            </w:r>
          </w:p>
          <w:p w14:paraId="418CBEF5" w14:textId="77777777" w:rsidR="00CF57B4" w:rsidRDefault="00CF57B4" w:rsidP="00AE0DB6">
            <w:pPr>
              <w:pStyle w:val="ListParagraph"/>
              <w:ind w:left="0"/>
            </w:pPr>
            <w:r>
              <w:t>Attacker Wins</w:t>
            </w:r>
          </w:p>
        </w:tc>
        <w:tc>
          <w:tcPr>
            <w:tcW w:w="1558" w:type="dxa"/>
          </w:tcPr>
          <w:p w14:paraId="4F869BCA" w14:textId="77777777" w:rsidR="00CF57B4" w:rsidRDefault="00CF57B4" w:rsidP="00AE0DB6">
            <w:pPr>
              <w:pStyle w:val="ListParagraph"/>
              <w:ind w:left="0"/>
            </w:pPr>
            <w:r>
              <w:t>Attacker Dies Sniper Wins</w:t>
            </w:r>
          </w:p>
        </w:tc>
      </w:tr>
      <w:tr w:rsidR="00CF57B4" w14:paraId="4B2FE4B0" w14:textId="77777777" w:rsidTr="00CF57B4">
        <w:tc>
          <w:tcPr>
            <w:tcW w:w="1557" w:type="dxa"/>
          </w:tcPr>
          <w:p w14:paraId="552DC140" w14:textId="77777777" w:rsidR="00CF57B4" w:rsidRDefault="00CF57B4" w:rsidP="00AE0DB6">
            <w:pPr>
              <w:pStyle w:val="ListParagraph"/>
              <w:ind w:left="0"/>
            </w:pPr>
            <w:r>
              <w:t>Sniper</w:t>
            </w:r>
          </w:p>
        </w:tc>
        <w:tc>
          <w:tcPr>
            <w:tcW w:w="1557" w:type="dxa"/>
          </w:tcPr>
          <w:p w14:paraId="575B9B46" w14:textId="77777777" w:rsidR="00CF57B4" w:rsidRDefault="00CF57B4" w:rsidP="00CF57B4">
            <w:pPr>
              <w:pStyle w:val="ListParagraph"/>
              <w:ind w:left="0"/>
            </w:pPr>
            <w:r>
              <w:t>0,3</w:t>
            </w:r>
          </w:p>
        </w:tc>
        <w:tc>
          <w:tcPr>
            <w:tcW w:w="1558" w:type="dxa"/>
          </w:tcPr>
          <w:p w14:paraId="7060C343" w14:textId="77777777" w:rsidR="00CF57B4" w:rsidRDefault="00CF57B4" w:rsidP="00AE0DB6">
            <w:pPr>
              <w:pStyle w:val="ListParagraph"/>
              <w:ind w:left="0"/>
            </w:pPr>
            <w:r>
              <w:t>3,0</w:t>
            </w:r>
          </w:p>
        </w:tc>
      </w:tr>
      <w:tr w:rsidR="00CF57B4" w14:paraId="5EBA03E1" w14:textId="77777777" w:rsidTr="00CF57B4">
        <w:tc>
          <w:tcPr>
            <w:tcW w:w="1557" w:type="dxa"/>
          </w:tcPr>
          <w:p w14:paraId="07651DD1" w14:textId="77777777" w:rsidR="00CF57B4" w:rsidRDefault="00CF57B4" w:rsidP="00AE0DB6">
            <w:pPr>
              <w:pStyle w:val="ListParagraph"/>
              <w:ind w:left="0"/>
            </w:pPr>
            <w:r>
              <w:t>Attacker</w:t>
            </w:r>
          </w:p>
        </w:tc>
        <w:tc>
          <w:tcPr>
            <w:tcW w:w="1557" w:type="dxa"/>
          </w:tcPr>
          <w:p w14:paraId="4D35814A" w14:textId="77777777" w:rsidR="00CF57B4" w:rsidRDefault="00CF57B4" w:rsidP="00AE0DB6">
            <w:pPr>
              <w:pStyle w:val="ListParagraph"/>
              <w:ind w:left="0"/>
            </w:pPr>
            <w:r>
              <w:t>3,0</w:t>
            </w:r>
          </w:p>
        </w:tc>
        <w:tc>
          <w:tcPr>
            <w:tcW w:w="1558" w:type="dxa"/>
          </w:tcPr>
          <w:p w14:paraId="18ADCDB9" w14:textId="77777777" w:rsidR="00CF57B4" w:rsidRDefault="00CF57B4" w:rsidP="00AE0DB6">
            <w:pPr>
              <w:pStyle w:val="ListParagraph"/>
              <w:ind w:left="0"/>
            </w:pPr>
            <w:r>
              <w:t>0,3</w:t>
            </w:r>
          </w:p>
        </w:tc>
      </w:tr>
    </w:tbl>
    <w:p w14:paraId="2133A821" w14:textId="77777777" w:rsidR="00CF57B4" w:rsidRDefault="00CF57B4" w:rsidP="00AE0DB6">
      <w:pPr>
        <w:pStyle w:val="ListParagraph"/>
        <w:ind w:left="547"/>
      </w:pPr>
    </w:p>
    <w:p w14:paraId="55C5C836" w14:textId="77777777" w:rsidR="009B684D" w:rsidRDefault="00CF57B4" w:rsidP="009B684D">
      <w:pPr>
        <w:pStyle w:val="ListParagraph"/>
        <w:ind w:left="547"/>
      </w:pPr>
      <w:r>
        <w:t xml:space="preserve">Now the summation </w:t>
      </w:r>
      <w:r w:rsidR="009B684D">
        <w:t>of these sniper matrices are...</w:t>
      </w:r>
    </w:p>
    <w:p w14:paraId="1F9EB1BC" w14:textId="77777777" w:rsidR="009B684D" w:rsidRDefault="009B684D" w:rsidP="009B684D">
      <w:pPr>
        <w:pStyle w:val="ListParagraph"/>
        <w:ind w:left="547"/>
      </w:pPr>
    </w:p>
    <w:tbl>
      <w:tblPr>
        <w:tblStyle w:val="TableGrid"/>
        <w:tblW w:w="0" w:type="auto"/>
        <w:tblInd w:w="547" w:type="dxa"/>
        <w:tblLook w:val="04A0" w:firstRow="1" w:lastRow="0" w:firstColumn="1" w:lastColumn="0" w:noHBand="0" w:noVBand="1"/>
      </w:tblPr>
      <w:tblGrid>
        <w:gridCol w:w="1411"/>
        <w:gridCol w:w="1355"/>
        <w:gridCol w:w="1359"/>
      </w:tblGrid>
      <w:tr w:rsidR="009B684D" w14:paraId="053E3DC7" w14:textId="77777777" w:rsidTr="009B684D">
        <w:tc>
          <w:tcPr>
            <w:tcW w:w="1557" w:type="dxa"/>
          </w:tcPr>
          <w:p w14:paraId="26154547" w14:textId="77777777" w:rsidR="009B684D" w:rsidRDefault="009B684D" w:rsidP="009B684D">
            <w:pPr>
              <w:pStyle w:val="ListParagraph"/>
              <w:ind w:left="0"/>
            </w:pPr>
          </w:p>
        </w:tc>
        <w:tc>
          <w:tcPr>
            <w:tcW w:w="1557" w:type="dxa"/>
          </w:tcPr>
          <w:p w14:paraId="190F6F51" w14:textId="77777777" w:rsidR="009B684D" w:rsidRDefault="009B684D" w:rsidP="009B684D">
            <w:pPr>
              <w:pStyle w:val="ListParagraph"/>
              <w:ind w:left="0"/>
            </w:pPr>
            <w:r>
              <w:t>Sniper</w:t>
            </w:r>
          </w:p>
        </w:tc>
        <w:tc>
          <w:tcPr>
            <w:tcW w:w="1558" w:type="dxa"/>
          </w:tcPr>
          <w:p w14:paraId="002E2496" w14:textId="77777777" w:rsidR="009B684D" w:rsidRDefault="009B684D" w:rsidP="009B684D">
            <w:pPr>
              <w:pStyle w:val="ListParagraph"/>
              <w:ind w:left="0"/>
            </w:pPr>
            <w:r>
              <w:t>Attack</w:t>
            </w:r>
          </w:p>
        </w:tc>
      </w:tr>
      <w:tr w:rsidR="009B684D" w14:paraId="1CA74E9A" w14:textId="77777777" w:rsidTr="009B684D">
        <w:tc>
          <w:tcPr>
            <w:tcW w:w="1557" w:type="dxa"/>
          </w:tcPr>
          <w:p w14:paraId="3FD4A002" w14:textId="77777777" w:rsidR="009B684D" w:rsidRDefault="009B684D" w:rsidP="009B684D">
            <w:pPr>
              <w:pStyle w:val="ListParagraph"/>
              <w:ind w:left="0"/>
            </w:pPr>
            <w:r>
              <w:t>Sniper</w:t>
            </w:r>
          </w:p>
        </w:tc>
        <w:tc>
          <w:tcPr>
            <w:tcW w:w="1557" w:type="dxa"/>
          </w:tcPr>
          <w:p w14:paraId="5B0B5516" w14:textId="77777777" w:rsidR="009B684D" w:rsidRDefault="009B684D" w:rsidP="009B684D">
            <w:pPr>
              <w:pStyle w:val="ListParagraph"/>
              <w:ind w:left="0"/>
            </w:pPr>
            <w:r>
              <w:t>3,3</w:t>
            </w:r>
          </w:p>
        </w:tc>
        <w:tc>
          <w:tcPr>
            <w:tcW w:w="1558" w:type="dxa"/>
          </w:tcPr>
          <w:p w14:paraId="5CCC1750" w14:textId="77777777" w:rsidR="009B684D" w:rsidRDefault="009B684D" w:rsidP="009B684D">
            <w:pPr>
              <w:pStyle w:val="ListParagraph"/>
              <w:ind w:left="0"/>
            </w:pPr>
            <w:r>
              <w:t>4,1</w:t>
            </w:r>
          </w:p>
        </w:tc>
      </w:tr>
      <w:tr w:rsidR="009B684D" w14:paraId="0CEA33B1" w14:textId="77777777" w:rsidTr="009B684D">
        <w:tc>
          <w:tcPr>
            <w:tcW w:w="1557" w:type="dxa"/>
          </w:tcPr>
          <w:p w14:paraId="597F2B0F" w14:textId="77777777" w:rsidR="009B684D" w:rsidRDefault="009B684D" w:rsidP="009B684D">
            <w:pPr>
              <w:pStyle w:val="ListParagraph"/>
              <w:ind w:left="0"/>
            </w:pPr>
            <w:r>
              <w:t>Attacker</w:t>
            </w:r>
          </w:p>
        </w:tc>
        <w:tc>
          <w:tcPr>
            <w:tcW w:w="1557" w:type="dxa"/>
          </w:tcPr>
          <w:p w14:paraId="7EA3B25E" w14:textId="77777777" w:rsidR="009B684D" w:rsidRDefault="009B684D" w:rsidP="009B684D">
            <w:pPr>
              <w:pStyle w:val="ListParagraph"/>
              <w:ind w:left="0"/>
            </w:pPr>
            <w:r>
              <w:t>6,3</w:t>
            </w:r>
          </w:p>
        </w:tc>
        <w:tc>
          <w:tcPr>
            <w:tcW w:w="1558" w:type="dxa"/>
          </w:tcPr>
          <w:p w14:paraId="68FEAAC5" w14:textId="77777777" w:rsidR="009B684D" w:rsidRDefault="009B684D" w:rsidP="009B684D">
            <w:pPr>
              <w:pStyle w:val="ListParagraph"/>
              <w:ind w:left="0"/>
            </w:pPr>
            <w:r>
              <w:t>1,4</w:t>
            </w:r>
          </w:p>
        </w:tc>
      </w:tr>
    </w:tbl>
    <w:p w14:paraId="0FCDC4E7" w14:textId="77777777" w:rsidR="009B684D" w:rsidRDefault="009B684D" w:rsidP="009B684D">
      <w:pPr>
        <w:pStyle w:val="ListParagraph"/>
        <w:ind w:left="547"/>
      </w:pPr>
    </w:p>
    <w:p w14:paraId="62959175" w14:textId="4FD36AE7" w:rsidR="00773DA3" w:rsidRDefault="00773DA3" w:rsidP="009B684D">
      <w:pPr>
        <w:pStyle w:val="ListParagraph"/>
        <w:ind w:left="547"/>
      </w:pPr>
      <w:r>
        <w:t>We say that the snipers when attacking have an equilibrium to the attacker  acting as a sniper. Curious result.</w:t>
      </w:r>
    </w:p>
    <w:p w14:paraId="6813849D" w14:textId="77777777" w:rsidR="00773DA3" w:rsidRDefault="00773DA3" w:rsidP="009B684D">
      <w:pPr>
        <w:pStyle w:val="ListParagraph"/>
        <w:ind w:left="547"/>
      </w:pPr>
    </w:p>
    <w:p w14:paraId="7534F916" w14:textId="6A7DF8B7" w:rsidR="00683849" w:rsidRDefault="001064D8" w:rsidP="001064D8">
      <w:pPr>
        <w:pStyle w:val="Heading1"/>
      </w:pPr>
      <w:r>
        <w:t>CONCLUSION</w:t>
      </w:r>
    </w:p>
    <w:p w14:paraId="0A536D03" w14:textId="31D99B9C" w:rsidR="001064D8" w:rsidRDefault="001064D8" w:rsidP="003548BF">
      <w:r>
        <w:t>As we can see, games can be used to model various different situations both in combat and simulation. There are many more that can utilize the look-ahead matrices and summation matrices introduced here.</w:t>
      </w:r>
    </w:p>
    <w:p w14:paraId="3CDE290D" w14:textId="77777777" w:rsidR="001064D8" w:rsidRDefault="001064D8" w:rsidP="003548BF"/>
    <w:p w14:paraId="043378E1" w14:textId="77777777" w:rsidR="001064D8" w:rsidRPr="003548BF" w:rsidRDefault="001064D8" w:rsidP="003548BF">
      <w:bookmarkStart w:id="0" w:name="_GoBack"/>
      <w:bookmarkEnd w:id="0"/>
    </w:p>
    <w:sectPr w:rsidR="001064D8"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D81C6" w14:textId="77777777" w:rsidR="00CF57B4" w:rsidRDefault="00CF57B4">
      <w:r>
        <w:separator/>
      </w:r>
    </w:p>
  </w:endnote>
  <w:endnote w:type="continuationSeparator" w:id="0">
    <w:p w14:paraId="061E6FA2" w14:textId="77777777" w:rsidR="00CF57B4" w:rsidRDefault="00CF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D3E27" w14:textId="77777777" w:rsidR="00CF57B4" w:rsidRDefault="00CF57B4">
    <w:pPr>
      <w:pStyle w:val="Footer"/>
      <w:rPr>
        <w:rFonts w:ascii="Palatino" w:hAnsi="Palatino"/>
        <w:b w:val="0"/>
        <w:bCs/>
      </w:rPr>
    </w:pPr>
  </w:p>
  <w:p w14:paraId="46E63F33" w14:textId="77777777" w:rsidR="00CF57B4" w:rsidRDefault="00CF57B4">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5B5F3" w14:textId="77777777" w:rsidR="00CF57B4" w:rsidRDefault="00CF57B4">
    <w:pPr>
      <w:pStyle w:val="Footer"/>
      <w:framePr w:wrap="around" w:vAnchor="text" w:hAnchor="margin" w:xAlign="right" w:y="1"/>
      <w:rPr>
        <w:rStyle w:val="PageNumber"/>
      </w:rPr>
    </w:pPr>
  </w:p>
  <w:p w14:paraId="12B1F71C" w14:textId="77777777" w:rsidR="00CF57B4" w:rsidRDefault="00CF57B4">
    <w:pPr>
      <w:pStyle w:val="Footer"/>
    </w:pPr>
  </w:p>
  <w:p w14:paraId="506199C1" w14:textId="77777777" w:rsidR="00CF57B4" w:rsidRDefault="00CF57B4">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B8B4B" w14:textId="77777777" w:rsidR="00CF57B4" w:rsidRDefault="00CF57B4">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7DB59" w14:textId="77777777" w:rsidR="00CF57B4" w:rsidRDefault="00CF57B4">
    <w:pPr>
      <w:pStyle w:val="Footer"/>
      <w:framePr w:wrap="around" w:vAnchor="text" w:hAnchor="margin" w:xAlign="right" w:y="1"/>
      <w:rPr>
        <w:rStyle w:val="PageNumber"/>
      </w:rPr>
    </w:pPr>
  </w:p>
  <w:p w14:paraId="3DB6E071" w14:textId="77777777" w:rsidR="00CF57B4" w:rsidRDefault="00CF57B4">
    <w:pPr>
      <w:pStyle w:val="Footer"/>
      <w:rPr>
        <w:rFonts w:ascii="Palatino" w:hAnsi="Palatino"/>
        <w:b w:val="0"/>
        <w:bCs/>
      </w:rPr>
    </w:pPr>
  </w:p>
  <w:p w14:paraId="2BCD1350" w14:textId="77777777" w:rsidR="00CF57B4" w:rsidRDefault="00CF57B4">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115B9" w14:textId="77777777" w:rsidR="00CF57B4" w:rsidRDefault="00CF57B4">
      <w:r>
        <w:separator/>
      </w:r>
    </w:p>
  </w:footnote>
  <w:footnote w:type="continuationSeparator" w:id="0">
    <w:p w14:paraId="42CB76B5" w14:textId="77777777" w:rsidR="00CF57B4" w:rsidRDefault="00CF57B4">
      <w:r>
        <w:continuationSeparator/>
      </w:r>
    </w:p>
  </w:footnote>
  <w:footnote w:type="continuationNotice" w:id="1">
    <w:p w14:paraId="197F93C4" w14:textId="77777777" w:rsidR="00CF57B4" w:rsidRDefault="00CF57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271CD" w14:textId="77777777" w:rsidR="00CF57B4" w:rsidRDefault="00CF57B4">
    <w:pPr>
      <w:pStyle w:val="Header"/>
    </w:pPr>
    <w:r>
      <w:rPr>
        <w:rStyle w:val="PageNumber"/>
      </w:rPr>
      <w:fldChar w:fldCharType="begin"/>
    </w:r>
    <w:r>
      <w:rPr>
        <w:rStyle w:val="PageNumber"/>
      </w:rPr>
      <w:instrText xml:space="preserve"> PAGE </w:instrText>
    </w:r>
    <w:r>
      <w:rPr>
        <w:rStyle w:val="PageNumber"/>
      </w:rPr>
      <w:fldChar w:fldCharType="separate"/>
    </w:r>
    <w:r w:rsidR="001064D8">
      <w:rPr>
        <w:rStyle w:val="PageNumber"/>
        <w:noProof/>
      </w:rPr>
      <w:t>4</w:t>
    </w:r>
    <w:r>
      <w:rPr>
        <w:rStyle w:val="PageNumber"/>
      </w:rPr>
      <w:fldChar w:fldCharType="end"/>
    </w:r>
    <w:r>
      <w:tab/>
    </w:r>
    <w:r>
      <w:rPr>
        <w:i/>
        <w:iCs/>
      </w:rPr>
      <w:t>Place Conference Title, Location, and Dates Here</w:t>
    </w:r>
    <w:r>
      <w:tab/>
    </w:r>
  </w:p>
  <w:p w14:paraId="006480D2" w14:textId="77777777" w:rsidR="00CF57B4" w:rsidRDefault="00CF57B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15931" w14:textId="77777777" w:rsidR="00CF57B4" w:rsidRDefault="00CF57B4">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1064D8">
      <w:rPr>
        <w:rStyle w:val="PageNumber"/>
        <w:noProof/>
      </w:rPr>
      <w:t>1</w:t>
    </w:r>
    <w:r>
      <w:rPr>
        <w:rStyle w:val="PageNumber"/>
      </w:rPr>
      <w:fldChar w:fldCharType="end"/>
    </w:r>
  </w:p>
  <w:p w14:paraId="45376406" w14:textId="77777777" w:rsidR="00CF57B4" w:rsidRDefault="00CF57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22F44" w14:textId="77777777" w:rsidR="00CF57B4" w:rsidRDefault="00CF57B4">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EFC3C30" w14:textId="77777777" w:rsidR="00CF57B4" w:rsidRDefault="00CF57B4">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3701A" w14:textId="77777777" w:rsidR="00CF57B4" w:rsidRDefault="00CF57B4">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1064D8">
      <w:rPr>
        <w:rStyle w:val="PageNumber"/>
        <w:rFonts w:ascii="Palatino" w:hAnsi="Palatino"/>
        <w:noProof/>
      </w:rPr>
      <w:t>3</w:t>
    </w:r>
    <w:r>
      <w:rPr>
        <w:rStyle w:val="PageNumber"/>
        <w:rFonts w:ascii="Palatino" w:hAnsi="Palatino"/>
      </w:rPr>
      <w:fldChar w:fldCharType="end"/>
    </w:r>
  </w:p>
  <w:p w14:paraId="0D50476D" w14:textId="77777777" w:rsidR="00CF57B4" w:rsidRDefault="00CF57B4">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B6"/>
    <w:rsid w:val="000010A2"/>
    <w:rsid w:val="00032CB2"/>
    <w:rsid w:val="00071E79"/>
    <w:rsid w:val="0007612A"/>
    <w:rsid w:val="000768C7"/>
    <w:rsid w:val="00082DFD"/>
    <w:rsid w:val="000D5D92"/>
    <w:rsid w:val="000E21D9"/>
    <w:rsid w:val="001064D8"/>
    <w:rsid w:val="00112E8E"/>
    <w:rsid w:val="001427DF"/>
    <w:rsid w:val="00162047"/>
    <w:rsid w:val="001632CD"/>
    <w:rsid w:val="00171719"/>
    <w:rsid w:val="00171BD9"/>
    <w:rsid w:val="001751FB"/>
    <w:rsid w:val="00177A98"/>
    <w:rsid w:val="001808D3"/>
    <w:rsid w:val="001E4EC0"/>
    <w:rsid w:val="001F5C1A"/>
    <w:rsid w:val="00226ACF"/>
    <w:rsid w:val="00244D8D"/>
    <w:rsid w:val="002451BE"/>
    <w:rsid w:val="0028733E"/>
    <w:rsid w:val="002B089B"/>
    <w:rsid w:val="002B41BE"/>
    <w:rsid w:val="002B715D"/>
    <w:rsid w:val="00306961"/>
    <w:rsid w:val="00315C6D"/>
    <w:rsid w:val="00345AD7"/>
    <w:rsid w:val="00347056"/>
    <w:rsid w:val="00347083"/>
    <w:rsid w:val="00351D36"/>
    <w:rsid w:val="003548BF"/>
    <w:rsid w:val="0035498A"/>
    <w:rsid w:val="00386AD3"/>
    <w:rsid w:val="0038731E"/>
    <w:rsid w:val="003A033A"/>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73DA3"/>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219B"/>
    <w:rsid w:val="009A56B4"/>
    <w:rsid w:val="009B47A6"/>
    <w:rsid w:val="009B684D"/>
    <w:rsid w:val="009C51BF"/>
    <w:rsid w:val="009D77C9"/>
    <w:rsid w:val="009E5984"/>
    <w:rsid w:val="009E6E59"/>
    <w:rsid w:val="00A014C7"/>
    <w:rsid w:val="00A140F0"/>
    <w:rsid w:val="00A543D7"/>
    <w:rsid w:val="00A7550D"/>
    <w:rsid w:val="00A82319"/>
    <w:rsid w:val="00AD6800"/>
    <w:rsid w:val="00AE0DB6"/>
    <w:rsid w:val="00AF5F34"/>
    <w:rsid w:val="00B02183"/>
    <w:rsid w:val="00B1532B"/>
    <w:rsid w:val="00B2628E"/>
    <w:rsid w:val="00B57292"/>
    <w:rsid w:val="00B84842"/>
    <w:rsid w:val="00BC02B9"/>
    <w:rsid w:val="00BD2E24"/>
    <w:rsid w:val="00BD78F3"/>
    <w:rsid w:val="00C46737"/>
    <w:rsid w:val="00C62D70"/>
    <w:rsid w:val="00C74D94"/>
    <w:rsid w:val="00CF57B4"/>
    <w:rsid w:val="00D00F1B"/>
    <w:rsid w:val="00D24DC5"/>
    <w:rsid w:val="00D450B9"/>
    <w:rsid w:val="00D475F9"/>
    <w:rsid w:val="00D966E0"/>
    <w:rsid w:val="00DA35D2"/>
    <w:rsid w:val="00DC3153"/>
    <w:rsid w:val="00E41B0E"/>
    <w:rsid w:val="00E60189"/>
    <w:rsid w:val="00E624C0"/>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EF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AE0DB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AE0D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70</TotalTime>
  <Pages>4</Pages>
  <Words>928</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4</cp:revision>
  <cp:lastPrinted>2004-05-14T15:01:00Z</cp:lastPrinted>
  <dcterms:created xsi:type="dcterms:W3CDTF">2016-05-17T02:34:00Z</dcterms:created>
  <dcterms:modified xsi:type="dcterms:W3CDTF">2016-05-17T03:45:00Z</dcterms:modified>
</cp:coreProperties>
</file>